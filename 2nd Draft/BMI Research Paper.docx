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1FB5A" w14:textId="6A73A803" w:rsidR="00FF0BD6" w:rsidRPr="006453D9" w:rsidRDefault="00504F80" w:rsidP="00FF0BD6">
      <w:pPr>
        <w:pStyle w:val="MDPI11articletype"/>
      </w:pPr>
      <w:r>
        <w:t xml:space="preserve">Article </w:t>
      </w:r>
    </w:p>
    <w:p w14:paraId="3F54860F" w14:textId="5E4671FC" w:rsidR="00FF0BD6" w:rsidRPr="003B1AF1" w:rsidRDefault="00504F80" w:rsidP="00FF0BD6">
      <w:pPr>
        <w:pStyle w:val="MDPI12title"/>
      </w:pPr>
      <w:r>
        <w:t>Indication of Health Status – BMI (based on machine learning)</w:t>
      </w:r>
    </w:p>
    <w:p w14:paraId="28A7C98A" w14:textId="0C7AD359" w:rsidR="00457A76" w:rsidRDefault="00504F80" w:rsidP="00FF0BD6">
      <w:pPr>
        <w:pStyle w:val="MDPI13authornames"/>
      </w:pPr>
      <w:r>
        <w:t>Abdul Hannan</w:t>
      </w:r>
      <w:r w:rsidR="00FF0BD6" w:rsidRPr="00D945EC">
        <w:t xml:space="preserve"> </w:t>
      </w:r>
      <w:r w:rsidR="00FF0BD6" w:rsidRPr="001F31D1">
        <w:rPr>
          <w:vertAlign w:val="superscript"/>
        </w:rPr>
        <w:t>1</w:t>
      </w:r>
      <w:r w:rsidR="00FF0BD6" w:rsidRPr="00D945EC">
        <w:t xml:space="preserve">, </w:t>
      </w:r>
      <w:r>
        <w:t>Syed Shahroz Abbas Shah</w:t>
      </w:r>
      <w:r w:rsidR="00FF0BD6" w:rsidRPr="00D945EC">
        <w:t xml:space="preserve"> </w:t>
      </w:r>
      <w:r w:rsidR="00FF0BD6" w:rsidRPr="001F31D1">
        <w:rPr>
          <w:vertAlign w:val="superscript"/>
        </w:rPr>
        <w:t>2</w:t>
      </w:r>
      <w:r w:rsidR="00FF0BD6" w:rsidRPr="00D945EC">
        <w:t xml:space="preserve"> and </w:t>
      </w:r>
      <w:r>
        <w:t>Mazhar Javaid Awan</w:t>
      </w:r>
      <w:r w:rsidR="00FF0BD6" w:rsidRPr="00D945EC">
        <w:t xml:space="preserve"> </w:t>
      </w:r>
      <w:r>
        <w:rPr>
          <w:vertAlign w:val="superscript"/>
        </w:rPr>
        <w:t>3</w:t>
      </w:r>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457A76" w:rsidRPr="008C41A6" w14:paraId="4A14F3F6" w14:textId="77777777" w:rsidTr="00EF4CBD">
        <w:tc>
          <w:tcPr>
            <w:tcW w:w="2410" w:type="dxa"/>
            <w:shd w:val="clear" w:color="auto" w:fill="auto"/>
          </w:tcPr>
          <w:p w14:paraId="47EB6FAD" w14:textId="77777777" w:rsidR="00457A76" w:rsidRPr="001A242A" w:rsidRDefault="00457A76" w:rsidP="00EF4CBD">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E2810B2" w14:textId="77777777" w:rsidR="00457A76" w:rsidRDefault="00457A76" w:rsidP="00EF4CBD">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52155621" w14:textId="77777777" w:rsidR="00457A76" w:rsidRPr="00D30D71" w:rsidRDefault="00457A76" w:rsidP="00EF4CBD">
            <w:pPr>
              <w:pStyle w:val="MDPI14history"/>
              <w:rPr>
                <w:rFonts w:ascii="SimSun" w:eastAsia="SimSun" w:hAnsi="SimSun" w:cs="SimSun"/>
              </w:rPr>
            </w:pPr>
            <w:r w:rsidRPr="00550626">
              <w:rPr>
                <w:szCs w:val="14"/>
              </w:rPr>
              <w:t xml:space="preserve">Received: </w:t>
            </w:r>
            <w:r w:rsidRPr="00D945EC">
              <w:rPr>
                <w:szCs w:val="14"/>
              </w:rPr>
              <w:t>date</w:t>
            </w:r>
          </w:p>
          <w:p w14:paraId="1796052F" w14:textId="77777777" w:rsidR="00457A76" w:rsidRPr="00550626" w:rsidRDefault="00457A76" w:rsidP="00EF4CBD">
            <w:pPr>
              <w:pStyle w:val="MDPI14history"/>
              <w:rPr>
                <w:szCs w:val="14"/>
              </w:rPr>
            </w:pPr>
            <w:r w:rsidRPr="00550626">
              <w:rPr>
                <w:szCs w:val="14"/>
              </w:rPr>
              <w:t xml:space="preserve">Accepted: </w:t>
            </w:r>
            <w:r w:rsidRPr="00D945EC">
              <w:rPr>
                <w:szCs w:val="14"/>
              </w:rPr>
              <w:t>date</w:t>
            </w:r>
          </w:p>
          <w:p w14:paraId="7151A3B4" w14:textId="77777777" w:rsidR="00457A76" w:rsidRPr="00550626" w:rsidRDefault="00457A76" w:rsidP="00EF4CBD">
            <w:pPr>
              <w:pStyle w:val="MDPI14history"/>
              <w:spacing w:after="240"/>
              <w:rPr>
                <w:szCs w:val="14"/>
              </w:rPr>
            </w:pPr>
            <w:r w:rsidRPr="00550626">
              <w:rPr>
                <w:szCs w:val="14"/>
              </w:rPr>
              <w:t xml:space="preserve">Published: </w:t>
            </w:r>
            <w:r w:rsidRPr="00D945EC">
              <w:rPr>
                <w:szCs w:val="14"/>
              </w:rPr>
              <w:t>date</w:t>
            </w:r>
          </w:p>
          <w:p w14:paraId="6402231B" w14:textId="77777777" w:rsidR="00457A76" w:rsidRPr="008C41A6" w:rsidRDefault="00457A76" w:rsidP="00EF4CBD">
            <w:pPr>
              <w:pStyle w:val="MDPI63Notes"/>
              <w:jc w:val="both"/>
            </w:pPr>
            <w:r w:rsidRPr="008C41A6">
              <w:rPr>
                <w:b/>
              </w:rPr>
              <w:t>Publisher’s Note:</w:t>
            </w:r>
            <w:r w:rsidRPr="008C41A6">
              <w:t xml:space="preserve"> MDPI stays neutral with regard to jurisdictional claims in published maps and institutional affiliations.</w:t>
            </w:r>
          </w:p>
          <w:p w14:paraId="4109A03F" w14:textId="77777777" w:rsidR="00457A76" w:rsidRPr="008C41A6" w:rsidRDefault="00A44F77" w:rsidP="00EF4CBD">
            <w:pPr>
              <w:adjustRightInd w:val="0"/>
              <w:snapToGrid w:val="0"/>
              <w:spacing w:before="240" w:line="240" w:lineRule="atLeast"/>
              <w:ind w:right="113"/>
              <w:jc w:val="left"/>
              <w:rPr>
                <w:rFonts w:eastAsia="DengXian"/>
                <w:bCs/>
                <w:sz w:val="14"/>
                <w:szCs w:val="14"/>
                <w:lang w:bidi="en-US"/>
              </w:rPr>
            </w:pPr>
            <w:r w:rsidRPr="008C41A6">
              <w:rPr>
                <w:rFonts w:eastAsia="DengXian"/>
                <w:lang w:eastAsia="en-US"/>
              </w:rPr>
              <w:drawing>
                <wp:inline distT="0" distB="0" distL="0" distR="0" wp14:anchorId="3A5F8645" wp14:editId="7DAEE98B">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95557C5" w14:textId="77777777" w:rsidR="00457A76" w:rsidRPr="008C41A6" w:rsidRDefault="00457A76" w:rsidP="00EF4CBD">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sidR="004867DA">
              <w:rPr>
                <w:rFonts w:eastAsia="DengXian"/>
                <w:bCs/>
                <w:sz w:val="14"/>
                <w:szCs w:val="14"/>
                <w:lang w:bidi="en-US"/>
              </w:rPr>
              <w:t>https://</w:t>
            </w:r>
            <w:r w:rsidRPr="008C41A6">
              <w:rPr>
                <w:rFonts w:eastAsia="DengXian"/>
                <w:bCs/>
                <w:sz w:val="14"/>
                <w:szCs w:val="14"/>
                <w:lang w:bidi="en-US"/>
              </w:rPr>
              <w:t>creativecommons.org/licenses/by/4.0/).</w:t>
            </w:r>
          </w:p>
        </w:tc>
      </w:tr>
    </w:tbl>
    <w:p w14:paraId="20E00494" w14:textId="31D44F76" w:rsidR="00FF0BD6" w:rsidRPr="00504F80" w:rsidRDefault="00457A76" w:rsidP="00FF0BD6">
      <w:pPr>
        <w:pStyle w:val="MDPI16affiliation"/>
      </w:pPr>
      <w:r w:rsidRPr="00504F80">
        <w:rPr>
          <w:vertAlign w:val="superscript"/>
        </w:rPr>
        <w:t>1</w:t>
      </w:r>
      <w:r w:rsidR="00FF0BD6" w:rsidRPr="00504F80">
        <w:tab/>
      </w:r>
      <w:r w:rsidR="00504F80">
        <w:t>Department of Software Engineering, University of Management and Technology, Lahore 54770, Pakistan; abdulhanan7877@gmail.com</w:t>
      </w:r>
    </w:p>
    <w:p w14:paraId="4D1C5DEF" w14:textId="0CEA4B5B" w:rsidR="00FF0BD6" w:rsidRPr="00504F80" w:rsidRDefault="00FF0BD6" w:rsidP="00FF0BD6">
      <w:pPr>
        <w:pStyle w:val="MDPI16affiliation"/>
      </w:pPr>
      <w:r w:rsidRPr="00504F80">
        <w:rPr>
          <w:vertAlign w:val="superscript"/>
        </w:rPr>
        <w:t>2</w:t>
      </w:r>
      <w:r w:rsidRPr="00504F80">
        <w:tab/>
      </w:r>
      <w:r w:rsidR="00504F80">
        <w:t>Department of Software Engineering, University of Management and Technology, Lahore 54770, Pakistan; shahroz.abbas99@gmail.com</w:t>
      </w:r>
    </w:p>
    <w:p w14:paraId="5A8CEEDF" w14:textId="230EA1D7" w:rsidR="00504F80" w:rsidRPr="00504F80" w:rsidRDefault="00504F80" w:rsidP="00504F80">
      <w:pPr>
        <w:pStyle w:val="MDPI16affiliation"/>
      </w:pPr>
      <w:r>
        <w:rPr>
          <w:vertAlign w:val="superscript"/>
        </w:rPr>
        <w:t>3</w:t>
      </w:r>
      <w:r w:rsidRPr="00504F80">
        <w:tab/>
      </w:r>
      <w:r>
        <w:t>Department of Computer Sciences, University of Management and Technology, Lahore 54770, Pakistan; mazhar.awan@umt.edu.pk</w:t>
      </w:r>
    </w:p>
    <w:p w14:paraId="544C6E31" w14:textId="6BB4C8EF" w:rsidR="00FF0BD6" w:rsidRPr="00550626" w:rsidRDefault="00FF0BD6" w:rsidP="00FF0BD6">
      <w:pPr>
        <w:pStyle w:val="MDPI16affiliation"/>
      </w:pPr>
    </w:p>
    <w:p w14:paraId="3155F4C0" w14:textId="77777777" w:rsidR="0055621E" w:rsidRDefault="00FF0BD6" w:rsidP="0055621E">
      <w:pPr>
        <w:pStyle w:val="MDPI17abstract"/>
        <w:rPr>
          <w:szCs w:val="18"/>
        </w:rPr>
      </w:pPr>
      <w:r w:rsidRPr="00550626">
        <w:rPr>
          <w:b/>
          <w:szCs w:val="18"/>
        </w:rPr>
        <w:t xml:space="preserve">Abstract: </w:t>
      </w:r>
      <w:r w:rsidR="0055621E" w:rsidRPr="0055621E">
        <w:rPr>
          <w:szCs w:val="18"/>
        </w:rPr>
        <w:t>In today’s modern world obesity has become a major problem and everyone wants to get fit. Hence, to decide on a proper diet plan and health status we need BMI (Body Mass Index) to enquire the level of obesity. We will tell the user his/her health status by comparing the values entered by the user with our data set. Our data set consists of adults less than or equal to seventy years and will give about 98% accurate results. Our model uses BMI to calculate the health status i.e., Weak, Normal, Overweight and etc. The BMI is calculated using the age, gender, height, and weight of the user. The proposed study uses a machine learning approach (models) to evaluate the BMI.</w:t>
      </w:r>
    </w:p>
    <w:p w14:paraId="12636F1F" w14:textId="3AB2E531" w:rsidR="00FF0BD6" w:rsidRPr="00550626" w:rsidRDefault="00FF0BD6" w:rsidP="0055621E">
      <w:pPr>
        <w:pStyle w:val="MDPI17abstract"/>
        <w:rPr>
          <w:szCs w:val="18"/>
        </w:rPr>
      </w:pPr>
      <w:r w:rsidRPr="00550626">
        <w:rPr>
          <w:b/>
          <w:szCs w:val="18"/>
        </w:rPr>
        <w:t xml:space="preserve">Keywords: </w:t>
      </w:r>
      <w:r w:rsidR="0055621E">
        <w:t>BMI; Prediction of Health; Health Status by BMI; Obesity Level</w:t>
      </w:r>
    </w:p>
    <w:p w14:paraId="0BAAB88E" w14:textId="77777777" w:rsidR="00FF0BD6" w:rsidRPr="00550626" w:rsidRDefault="00FF0BD6" w:rsidP="00FF0BD6">
      <w:pPr>
        <w:pStyle w:val="MDPI19line"/>
      </w:pPr>
    </w:p>
    <w:p w14:paraId="036ED0F8" w14:textId="725CC70A" w:rsidR="00FF0BD6" w:rsidRDefault="00FF0BD6" w:rsidP="00144E1B">
      <w:pPr>
        <w:pStyle w:val="MDPI21heading1"/>
        <w:ind w:left="0"/>
      </w:pPr>
    </w:p>
    <w:p w14:paraId="4D536B2C" w14:textId="77777777" w:rsidR="00FF0BD6" w:rsidRDefault="00FF0BD6" w:rsidP="00FF0BD6">
      <w:pPr>
        <w:pStyle w:val="MDPI21heading1"/>
        <w:rPr>
          <w:lang w:eastAsia="zh-CN"/>
        </w:rPr>
      </w:pPr>
      <w:r w:rsidRPr="007F2582">
        <w:rPr>
          <w:lang w:eastAsia="zh-CN"/>
        </w:rPr>
        <w:t>1. Introduction</w:t>
      </w:r>
    </w:p>
    <w:p w14:paraId="2BA931E3" w14:textId="56EC02A4" w:rsidR="00127817" w:rsidRDefault="008F61BA" w:rsidP="00552FD1">
      <w:pPr>
        <w:pStyle w:val="MDPI31text"/>
        <w:shd w:val="clear" w:color="auto" w:fill="FFFFFF" w:themeFill="background1"/>
      </w:pPr>
      <w:r>
        <w:t>Obesity has become one of the major concern or problem of every third individual out of 10.</w:t>
      </w:r>
      <w:r w:rsidR="00144E1B">
        <w:t xml:space="preserve"> It can lead towards various diseases and risks such as Diabetes, Heart problems, Asthma and many others such type of diseases.</w:t>
      </w:r>
      <w:r>
        <w:t xml:space="preserve"> Obesity has different levels</w:t>
      </w:r>
      <w:r w:rsidR="000C59B3">
        <w:t xml:space="preserve"> of which are measured by its indexes </w:t>
      </w:r>
      <w:r w:rsidR="00D63124">
        <w:t>i.e.,</w:t>
      </w:r>
      <w:r w:rsidR="000C59B3">
        <w:t xml:space="preserve"> 0, 1, 2, 3, 4, 5 </w:t>
      </w:r>
      <w:r>
        <w:t>(</w:t>
      </w:r>
      <w:bookmarkStart w:id="0" w:name="_Hlk77112656"/>
      <w:r w:rsidR="00DA0ED6" w:rsidRPr="00876AAF">
        <w:t xml:space="preserve">Extremely Weak, Weak, Normal, </w:t>
      </w:r>
      <w:bookmarkEnd w:id="0"/>
      <w:r w:rsidR="00DA0ED6" w:rsidRPr="00876AAF">
        <w:t>Overweight</w:t>
      </w:r>
      <w:r w:rsidR="000C59B3">
        <w:t xml:space="preserve">, Obesity and </w:t>
      </w:r>
      <w:r w:rsidR="0007265C">
        <w:t>Extreme obesity</w:t>
      </w:r>
      <w:r w:rsidR="00DA0ED6">
        <w:t xml:space="preserve">). To measure obesity level BMI (Body Mass Index) is considered most accurate and most reliable method </w:t>
      </w:r>
      <w:r w:rsidR="00552FD1">
        <w:rPr>
          <w:shd w:val="clear" w:color="auto" w:fill="FF0000"/>
        </w:rPr>
        <w:t>[</w:t>
      </w:r>
      <w:r w:rsidR="00552FD1" w:rsidRPr="00F718EA">
        <w:rPr>
          <w:shd w:val="clear" w:color="auto" w:fill="C00000"/>
        </w:rPr>
        <w:t xml:space="preserve">1]. </w:t>
      </w:r>
      <w:r w:rsidR="00127817">
        <w:t>BMI can be calculated by using weight and height of an individual.</w:t>
      </w:r>
    </w:p>
    <w:p w14:paraId="47A3DF3F" w14:textId="1AFBCEE0" w:rsidR="00127817" w:rsidRDefault="00127817" w:rsidP="00552FD1">
      <w:pPr>
        <w:pStyle w:val="MDPI31text"/>
        <w:shd w:val="clear" w:color="auto" w:fill="FFFFFF" w:themeFill="background1"/>
      </w:pPr>
      <w:r>
        <w:t xml:space="preserve">BMI, is defined as body weight measured in kilograms divided by square of height in </w:t>
      </w:r>
      <w:r w:rsidR="004E6EC3">
        <w:t>meters</w:t>
      </w:r>
      <w:r w:rsidR="004E6EC3" w:rsidRPr="00127817">
        <w:rPr>
          <w:shd w:val="clear" w:color="auto" w:fill="FF0000"/>
        </w:rPr>
        <w:t xml:space="preserve"> [</w:t>
      </w:r>
      <w:r w:rsidRPr="00127817">
        <w:rPr>
          <w:shd w:val="clear" w:color="auto" w:fill="FF0000"/>
        </w:rPr>
        <w:t>2]</w:t>
      </w:r>
      <w:r>
        <w:t xml:space="preserve">: </w:t>
      </w:r>
    </w:p>
    <w:p w14:paraId="493C20C5" w14:textId="77777777" w:rsidR="004A000D" w:rsidRDefault="004A000D" w:rsidP="00552FD1">
      <w:pPr>
        <w:pStyle w:val="MDPI31text"/>
        <w:shd w:val="clear" w:color="auto" w:fill="FFFFFF" w:themeFill="background1"/>
      </w:pPr>
    </w:p>
    <w:p w14:paraId="0B1947DA" w14:textId="0878A17B" w:rsidR="00127817" w:rsidRDefault="00127817" w:rsidP="00127817">
      <w:pPr>
        <w:pStyle w:val="MDPI31text"/>
        <w:shd w:val="clear" w:color="auto" w:fill="FFFFFF" w:themeFill="background1"/>
        <w:ind w:left="3118" w:firstLine="0"/>
      </w:pPr>
      <w:r>
        <w:t xml:space="preserve">      mass(kg) </w:t>
      </w:r>
    </w:p>
    <w:p w14:paraId="00E0F1EF" w14:textId="652CEF5F" w:rsidR="00127817" w:rsidRDefault="00127817" w:rsidP="004E6EC3">
      <w:pPr>
        <w:pStyle w:val="MDPI31text"/>
        <w:shd w:val="clear" w:color="auto" w:fill="FFFFFF" w:themeFill="background1"/>
      </w:pPr>
      <w:r>
        <w:t>BMI</w:t>
      </w:r>
      <w:r w:rsidR="004E6EC3">
        <w:t xml:space="preserve"> </w:t>
      </w:r>
      <w:r>
        <w:t>= ________</w:t>
      </w:r>
    </w:p>
    <w:p w14:paraId="7198EA57" w14:textId="694FC039" w:rsidR="001E1114" w:rsidRDefault="00127817" w:rsidP="00127817">
      <w:pPr>
        <w:pStyle w:val="MDPI31text"/>
        <w:shd w:val="clear" w:color="auto" w:fill="FFFFFF" w:themeFill="background1"/>
        <w:ind w:left="3118" w:firstLine="452"/>
      </w:pPr>
      <w:r>
        <w:t xml:space="preserve"> height(m) 2 </w:t>
      </w:r>
      <w:r w:rsidR="00FF0BD6" w:rsidRPr="007F2582">
        <w:t xml:space="preserve"> </w:t>
      </w:r>
    </w:p>
    <w:p w14:paraId="338E4CC9" w14:textId="77777777" w:rsidR="001E1114" w:rsidRDefault="001E1114">
      <w:pPr>
        <w:spacing w:line="240" w:lineRule="auto"/>
        <w:jc w:val="left"/>
        <w:rPr>
          <w:rFonts w:eastAsia="Times New Roman"/>
          <w:noProof w:val="0"/>
          <w:snapToGrid w:val="0"/>
          <w:szCs w:val="22"/>
          <w:lang w:eastAsia="de-DE" w:bidi="en-US"/>
        </w:rPr>
      </w:pPr>
      <w:r>
        <w:br w:type="page"/>
      </w:r>
    </w:p>
    <w:p w14:paraId="24E110D7" w14:textId="77777777" w:rsidR="00127817" w:rsidRDefault="00127817" w:rsidP="00127817">
      <w:pPr>
        <w:pStyle w:val="MDPI31text"/>
        <w:shd w:val="clear" w:color="auto" w:fill="FFFFFF" w:themeFill="background1"/>
        <w:ind w:left="3118" w:firstLine="452"/>
      </w:pPr>
    </w:p>
    <w:p w14:paraId="7BC6E74D" w14:textId="32DFF665" w:rsidR="000C59B3" w:rsidRDefault="000C59B3" w:rsidP="00127817">
      <w:pPr>
        <w:pStyle w:val="MDPI31text"/>
        <w:shd w:val="clear" w:color="auto" w:fill="FFFFFF" w:themeFill="background1"/>
        <w:ind w:left="3118" w:firstLine="452"/>
      </w:pPr>
    </w:p>
    <w:p w14:paraId="54FC537C" w14:textId="3A9F950C" w:rsidR="000C59B3" w:rsidRPr="000C59B3" w:rsidRDefault="000C59B3" w:rsidP="00127817">
      <w:pPr>
        <w:pStyle w:val="MDPI31text"/>
        <w:shd w:val="clear" w:color="auto" w:fill="FFFFFF" w:themeFill="background1"/>
        <w:ind w:left="3118" w:firstLine="452"/>
        <w:rPr>
          <w:b/>
          <w:bCs/>
        </w:rPr>
      </w:pPr>
      <w:r w:rsidRPr="000C59B3">
        <w:rPr>
          <w:b/>
          <w:bCs/>
        </w:rPr>
        <w:t>Indexes and their related terms:</w:t>
      </w:r>
    </w:p>
    <w:p w14:paraId="003D9668" w14:textId="77777777" w:rsidR="000C59B3" w:rsidRDefault="000C59B3" w:rsidP="00127817">
      <w:pPr>
        <w:pStyle w:val="MDPI31text"/>
        <w:shd w:val="clear" w:color="auto" w:fill="FFFFFF" w:themeFill="background1"/>
        <w:ind w:left="3118" w:firstLine="452"/>
      </w:pPr>
    </w:p>
    <w:p w14:paraId="3B99FD6A" w14:textId="7EC1ABAD" w:rsidR="00127817" w:rsidRDefault="000C59B3" w:rsidP="000C59B3">
      <w:pPr>
        <w:pStyle w:val="MDPI31text"/>
        <w:numPr>
          <w:ilvl w:val="0"/>
          <w:numId w:val="19"/>
        </w:numPr>
        <w:shd w:val="clear" w:color="auto" w:fill="FFFFFF" w:themeFill="background1"/>
      </w:pPr>
      <w:r>
        <w:t>0 – Extremely Weak</w:t>
      </w:r>
    </w:p>
    <w:p w14:paraId="14907BC1" w14:textId="7B966C65" w:rsidR="000C59B3" w:rsidRDefault="000C59B3" w:rsidP="000C59B3">
      <w:pPr>
        <w:pStyle w:val="MDPI31text"/>
        <w:numPr>
          <w:ilvl w:val="0"/>
          <w:numId w:val="19"/>
        </w:numPr>
        <w:shd w:val="clear" w:color="auto" w:fill="FFFFFF" w:themeFill="background1"/>
      </w:pPr>
      <w:r>
        <w:t>1 – Weak</w:t>
      </w:r>
    </w:p>
    <w:p w14:paraId="1DDF1A2F" w14:textId="59380991" w:rsidR="000C59B3" w:rsidRDefault="000C59B3" w:rsidP="000C59B3">
      <w:pPr>
        <w:pStyle w:val="MDPI31text"/>
        <w:numPr>
          <w:ilvl w:val="0"/>
          <w:numId w:val="19"/>
        </w:numPr>
        <w:shd w:val="clear" w:color="auto" w:fill="FFFFFF" w:themeFill="background1"/>
      </w:pPr>
      <w:r>
        <w:t>2 – Normal</w:t>
      </w:r>
    </w:p>
    <w:p w14:paraId="5AE68386" w14:textId="4D6049CF" w:rsidR="000C59B3" w:rsidRDefault="000C59B3" w:rsidP="000C59B3">
      <w:pPr>
        <w:pStyle w:val="MDPI31text"/>
        <w:numPr>
          <w:ilvl w:val="0"/>
          <w:numId w:val="19"/>
        </w:numPr>
        <w:shd w:val="clear" w:color="auto" w:fill="FFFFFF" w:themeFill="background1"/>
      </w:pPr>
      <w:r>
        <w:t>3 – Overweight</w:t>
      </w:r>
    </w:p>
    <w:p w14:paraId="6233A6FC" w14:textId="3A17CF63" w:rsidR="000C59B3" w:rsidRDefault="000C59B3" w:rsidP="000C59B3">
      <w:pPr>
        <w:pStyle w:val="MDPI31text"/>
        <w:numPr>
          <w:ilvl w:val="0"/>
          <w:numId w:val="19"/>
        </w:numPr>
        <w:shd w:val="clear" w:color="auto" w:fill="FFFFFF" w:themeFill="background1"/>
      </w:pPr>
      <w:r>
        <w:t>4 – Obesity</w:t>
      </w:r>
    </w:p>
    <w:p w14:paraId="2A3CAC3A" w14:textId="299840C6" w:rsidR="000C59B3" w:rsidRDefault="000C59B3" w:rsidP="000C59B3">
      <w:pPr>
        <w:pStyle w:val="MDPI31text"/>
        <w:numPr>
          <w:ilvl w:val="0"/>
          <w:numId w:val="19"/>
        </w:numPr>
        <w:shd w:val="clear" w:color="auto" w:fill="FFFFFF" w:themeFill="background1"/>
      </w:pPr>
      <w:r>
        <w:t>5 – Extreme Obesity</w:t>
      </w:r>
    </w:p>
    <w:p w14:paraId="00AE779A" w14:textId="3C2E2725" w:rsidR="0007265C" w:rsidRDefault="0007265C" w:rsidP="0007265C">
      <w:pPr>
        <w:pStyle w:val="MDPI31text"/>
        <w:shd w:val="clear" w:color="auto" w:fill="FFFFFF" w:themeFill="background1"/>
      </w:pPr>
    </w:p>
    <w:p w14:paraId="51A08497" w14:textId="381866D7" w:rsidR="0007265C" w:rsidRDefault="0007265C" w:rsidP="0007265C">
      <w:pPr>
        <w:pStyle w:val="MDPI31text"/>
        <w:shd w:val="clear" w:color="auto" w:fill="FFFFFF" w:themeFill="background1"/>
      </w:pPr>
      <w:r>
        <w:t>And also, we have:</w:t>
      </w:r>
    </w:p>
    <w:p w14:paraId="084D5288" w14:textId="50465173" w:rsidR="0007265C" w:rsidRDefault="0007265C" w:rsidP="0007265C">
      <w:pPr>
        <w:pStyle w:val="MDPI31text"/>
        <w:shd w:val="clear" w:color="auto" w:fill="FFFFFF" w:themeFill="background1"/>
      </w:pPr>
    </w:p>
    <w:p w14:paraId="34AF8F81" w14:textId="5EF3F4CE" w:rsidR="0007265C" w:rsidRDefault="0007265C" w:rsidP="0007265C">
      <w:pPr>
        <w:pStyle w:val="MDPI31text"/>
        <w:shd w:val="clear" w:color="auto" w:fill="FFFFFF" w:themeFill="background1"/>
      </w:pPr>
      <w:r>
        <w:t>Gender: Male/Female</w:t>
      </w:r>
    </w:p>
    <w:p w14:paraId="50035D46" w14:textId="2EAE0E02" w:rsidR="0007265C" w:rsidRDefault="0007265C" w:rsidP="0007265C">
      <w:pPr>
        <w:pStyle w:val="MDPI31text"/>
        <w:shd w:val="clear" w:color="auto" w:fill="FFFFFF" w:themeFill="background1"/>
      </w:pPr>
      <w:r>
        <w:t>Height: Number (cm)</w:t>
      </w:r>
    </w:p>
    <w:p w14:paraId="665C29E9" w14:textId="2AEEB98C" w:rsidR="0007265C" w:rsidRDefault="0007265C" w:rsidP="0007265C">
      <w:pPr>
        <w:pStyle w:val="MDPI31text"/>
        <w:shd w:val="clear" w:color="auto" w:fill="FFFFFF" w:themeFill="background1"/>
      </w:pPr>
      <w:r>
        <w:t>Weight: Number (kg)</w:t>
      </w:r>
    </w:p>
    <w:p w14:paraId="73900F57" w14:textId="77777777" w:rsidR="000C59B3" w:rsidRDefault="000C59B3" w:rsidP="000C59B3">
      <w:pPr>
        <w:pStyle w:val="MDPI31text"/>
        <w:shd w:val="clear" w:color="auto" w:fill="FFFFFF" w:themeFill="background1"/>
        <w:ind w:left="3753" w:firstLine="0"/>
      </w:pPr>
    </w:p>
    <w:p w14:paraId="14434FDA" w14:textId="05FD8E62" w:rsidR="00FF0BD6" w:rsidRDefault="004E6EC3" w:rsidP="00552FD1">
      <w:pPr>
        <w:pStyle w:val="MDPI31text"/>
        <w:shd w:val="clear" w:color="auto" w:fill="FFFFFF" w:themeFill="background1"/>
      </w:pPr>
      <w:r>
        <w:t>One of the main causes of obesity is the high intake of calories and less burn of     calories due to lack of exercise or workout. BMI can be use as an indicator which tells us that is our body weight healthy or unhealthy and if it is unhealthy then corresponding diseases for instance heart diseases, diabetes and other relevant diseases.</w:t>
      </w:r>
    </w:p>
    <w:p w14:paraId="2166F826" w14:textId="52F6E31D" w:rsidR="00694BC6" w:rsidRDefault="00694BC6" w:rsidP="00552FD1">
      <w:pPr>
        <w:pStyle w:val="MDPI31text"/>
        <w:shd w:val="clear" w:color="auto" w:fill="FFFFFF" w:themeFill="background1"/>
      </w:pPr>
      <w:r>
        <w:t>For statistical approach we are using Model selection and Multiple linear regression model.</w:t>
      </w:r>
    </w:p>
    <w:p w14:paraId="5C157D7C" w14:textId="1A6E8A01" w:rsidR="004A000D" w:rsidRDefault="004A000D" w:rsidP="001E1114">
      <w:pPr>
        <w:pStyle w:val="MDPI31text"/>
        <w:shd w:val="clear" w:color="auto" w:fill="FFFFFF" w:themeFill="background1"/>
        <w:ind w:left="0" w:firstLine="0"/>
      </w:pPr>
    </w:p>
    <w:p w14:paraId="755B2201" w14:textId="77777777" w:rsidR="00FF0BD6" w:rsidRPr="00FA04F1" w:rsidRDefault="00FF0BD6" w:rsidP="00FF0BD6">
      <w:pPr>
        <w:pStyle w:val="MDPI21heading1"/>
      </w:pPr>
      <w:r w:rsidRPr="00FA04F1">
        <w:rPr>
          <w:lang w:eastAsia="zh-CN"/>
        </w:rPr>
        <w:t xml:space="preserve">2. </w:t>
      </w:r>
      <w:r w:rsidRPr="00FA04F1">
        <w:t>Materials and Methods</w:t>
      </w:r>
    </w:p>
    <w:p w14:paraId="13ADA3D4" w14:textId="1C341B07" w:rsidR="004A000D" w:rsidRDefault="004A000D" w:rsidP="00205AE5">
      <w:pPr>
        <w:pStyle w:val="MDPI31text"/>
      </w:pPr>
      <w:r>
        <w:t>We will be using the following algorithms/methods/models (machine learning) for evaluating and calculating the BMI.</w:t>
      </w:r>
    </w:p>
    <w:p w14:paraId="15FDA3A0" w14:textId="77777777" w:rsidR="00694BC6" w:rsidRDefault="00694BC6" w:rsidP="00205AE5">
      <w:pPr>
        <w:pStyle w:val="MDPI31text"/>
      </w:pPr>
    </w:p>
    <w:p w14:paraId="20971469" w14:textId="4E400DC5" w:rsidR="004A000D" w:rsidRDefault="004A000D" w:rsidP="004A000D">
      <w:pPr>
        <w:pStyle w:val="MDPI31text"/>
      </w:pPr>
      <w:r>
        <w:t>2.1</w:t>
      </w:r>
      <w:r w:rsidR="00694BC6">
        <w:t xml:space="preserve"> Models:</w:t>
      </w:r>
    </w:p>
    <w:p w14:paraId="0A5D296B" w14:textId="77777777" w:rsidR="00694BC6" w:rsidRDefault="00694BC6" w:rsidP="00694BC6">
      <w:pPr>
        <w:pStyle w:val="MDPI31text"/>
        <w:ind w:left="0" w:firstLine="0"/>
      </w:pPr>
    </w:p>
    <w:p w14:paraId="53466D79" w14:textId="25E27247" w:rsidR="004A000D" w:rsidRDefault="004A000D" w:rsidP="004C1753">
      <w:pPr>
        <w:pStyle w:val="MDPI31text"/>
        <w:numPr>
          <w:ilvl w:val="0"/>
          <w:numId w:val="18"/>
        </w:numPr>
      </w:pPr>
      <w:r>
        <w:t>Linear Regression</w:t>
      </w:r>
    </w:p>
    <w:p w14:paraId="7B46D0DA" w14:textId="68B9D767" w:rsidR="004C1753" w:rsidRDefault="004C1753" w:rsidP="004C1753">
      <w:pPr>
        <w:pStyle w:val="MDPI31text"/>
        <w:numPr>
          <w:ilvl w:val="0"/>
          <w:numId w:val="18"/>
        </w:numPr>
      </w:pPr>
      <w:r>
        <w:t>Random Forest</w:t>
      </w:r>
    </w:p>
    <w:p w14:paraId="543A0EAD" w14:textId="77777777" w:rsidR="00694BC6" w:rsidRDefault="00694BC6" w:rsidP="00694BC6">
      <w:pPr>
        <w:pStyle w:val="MDPI31text"/>
        <w:ind w:left="3842" w:firstLine="0"/>
      </w:pPr>
    </w:p>
    <w:p w14:paraId="1A1F1955" w14:textId="00385DB4" w:rsidR="00694BC6" w:rsidRDefault="00694BC6" w:rsidP="00694BC6">
      <w:pPr>
        <w:pStyle w:val="MDPI31text"/>
      </w:pPr>
      <w:r>
        <w:t xml:space="preserve">2.2 </w:t>
      </w:r>
      <w:r w:rsidR="0007265C">
        <w:t>Dataset</w:t>
      </w:r>
      <w:r>
        <w:t>:</w:t>
      </w:r>
    </w:p>
    <w:p w14:paraId="251C40D4" w14:textId="77777777" w:rsidR="00694BC6" w:rsidRDefault="00694BC6" w:rsidP="00694BC6">
      <w:pPr>
        <w:pStyle w:val="MDPI31text"/>
      </w:pPr>
    </w:p>
    <w:p w14:paraId="65DB983A" w14:textId="0EEE732D" w:rsidR="00694BC6" w:rsidRDefault="00694BC6" w:rsidP="00694BC6">
      <w:pPr>
        <w:pStyle w:val="MDPI31text"/>
      </w:pPr>
      <w:r>
        <w:t xml:space="preserve">  </w:t>
      </w:r>
      <w:r>
        <w:tab/>
        <w:t xml:space="preserve">We have </w:t>
      </w:r>
      <w:r w:rsidR="0007265C">
        <w:t>taken a</w:t>
      </w:r>
      <w:r>
        <w:t xml:space="preserve"> random dataset of 500 individuals including men and women by collecting their respective heights and weights</w:t>
      </w:r>
      <w:r w:rsidR="000C59B3">
        <w:t>, genders and indexes</w:t>
      </w:r>
      <w:r w:rsidR="0007265C">
        <w:t xml:space="preserve"> from Kaggle </w:t>
      </w:r>
      <w:r w:rsidR="0007265C" w:rsidRPr="0007265C">
        <w:rPr>
          <w:shd w:val="clear" w:color="auto" w:fill="C00000"/>
        </w:rPr>
        <w:t>[3]</w:t>
      </w:r>
      <w:r>
        <w:t>.</w:t>
      </w:r>
    </w:p>
    <w:p w14:paraId="6CC52C3C" w14:textId="05A033ED" w:rsidR="0007265C" w:rsidRDefault="0007265C" w:rsidP="00694BC6">
      <w:pPr>
        <w:pStyle w:val="MDPI31text"/>
      </w:pPr>
    </w:p>
    <w:p w14:paraId="6DF4CBD5" w14:textId="2165779F" w:rsidR="0007265C" w:rsidRPr="0007265C" w:rsidRDefault="0007265C" w:rsidP="00694BC6">
      <w:pPr>
        <w:pStyle w:val="MDPI31text"/>
        <w:rPr>
          <w:sz w:val="18"/>
          <w:szCs w:val="18"/>
        </w:rPr>
      </w:pPr>
      <w:r>
        <w:rPr>
          <w:sz w:val="18"/>
          <w:szCs w:val="18"/>
        </w:rPr>
        <w:t>Figure – 1</w:t>
      </w:r>
      <w:r w:rsidR="003E467D">
        <w:rPr>
          <w:sz w:val="18"/>
          <w:szCs w:val="18"/>
        </w:rPr>
        <w:t>.1</w:t>
      </w:r>
      <w:r>
        <w:rPr>
          <w:sz w:val="18"/>
          <w:szCs w:val="18"/>
        </w:rPr>
        <w:t xml:space="preserve"> below shows the header of our dataset</w:t>
      </w:r>
    </w:p>
    <w:p w14:paraId="2BF85AF5" w14:textId="150420D0" w:rsidR="0007265C" w:rsidRDefault="0007265C" w:rsidP="0007265C">
      <w:pPr>
        <w:pStyle w:val="MDPI31text"/>
        <w:ind w:left="0" w:firstLine="0"/>
      </w:pPr>
    </w:p>
    <w:p w14:paraId="5A6B7DD7" w14:textId="77777777" w:rsidR="0007265C" w:rsidRDefault="0007265C" w:rsidP="0007265C">
      <w:pPr>
        <w:pStyle w:val="MDPI31text"/>
        <w:ind w:left="0" w:firstLine="0"/>
      </w:pPr>
    </w:p>
    <w:p w14:paraId="380138D7" w14:textId="4CEB4672" w:rsidR="0007265C" w:rsidRDefault="0007265C" w:rsidP="00694BC6">
      <w:pPr>
        <w:pStyle w:val="MDPI31text"/>
      </w:pPr>
    </w:p>
    <w:p w14:paraId="78FA4EA4" w14:textId="11129EDE" w:rsidR="0007265C" w:rsidRDefault="003E467D" w:rsidP="003E467D">
      <w:pPr>
        <w:pStyle w:val="MDPI31text"/>
        <w:ind w:left="0" w:firstLine="0"/>
        <w:jc w:val="center"/>
      </w:pPr>
      <w:r>
        <w:rPr>
          <w:noProof/>
          <w:lang w:eastAsia="en-US" w:bidi="ar-SA"/>
        </w:rPr>
        <w:drawing>
          <wp:inline distT="0" distB="0" distL="0" distR="0" wp14:anchorId="12656489" wp14:editId="56CE883D">
            <wp:extent cx="2353142" cy="1559560"/>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6320" cy="1594804"/>
                    </a:xfrm>
                    <a:prstGeom prst="rect">
                      <a:avLst/>
                    </a:prstGeom>
                  </pic:spPr>
                </pic:pic>
              </a:graphicData>
            </a:graphic>
          </wp:inline>
        </w:drawing>
      </w:r>
    </w:p>
    <w:p w14:paraId="59DECACF" w14:textId="7A670393" w:rsidR="001E1114" w:rsidRPr="001E1114" w:rsidRDefault="0007265C" w:rsidP="001E1114">
      <w:pPr>
        <w:pStyle w:val="MDPI31text"/>
        <w:rPr>
          <w:sz w:val="18"/>
          <w:szCs w:val="18"/>
        </w:rPr>
      </w:pPr>
      <w:r>
        <w:tab/>
      </w:r>
      <w:r>
        <w:tab/>
      </w:r>
      <w:r>
        <w:tab/>
      </w:r>
      <w:r>
        <w:tab/>
      </w:r>
      <w:r w:rsidR="003E467D">
        <w:t xml:space="preserve">  </w:t>
      </w:r>
      <w:r w:rsidRPr="002D3AE3">
        <w:rPr>
          <w:sz w:val="18"/>
          <w:szCs w:val="18"/>
        </w:rPr>
        <w:t xml:space="preserve">Figure – </w:t>
      </w:r>
      <w:r w:rsidR="006D593B">
        <w:rPr>
          <w:sz w:val="18"/>
          <w:szCs w:val="18"/>
        </w:rPr>
        <w:t>1</w:t>
      </w:r>
      <w:r w:rsidR="003E467D">
        <w:rPr>
          <w:sz w:val="18"/>
          <w:szCs w:val="18"/>
        </w:rPr>
        <w:t>.1</w:t>
      </w:r>
    </w:p>
    <w:p w14:paraId="7974F364" w14:textId="77777777" w:rsidR="006D593B" w:rsidRPr="001E1114" w:rsidRDefault="006D593B" w:rsidP="001E1114">
      <w:pPr>
        <w:pStyle w:val="MDPI31text"/>
        <w:ind w:left="0" w:firstLine="0"/>
      </w:pPr>
    </w:p>
    <w:p w14:paraId="17973721" w14:textId="401B00A9" w:rsidR="006D593B" w:rsidRPr="0007265C" w:rsidRDefault="006D593B" w:rsidP="006D593B">
      <w:pPr>
        <w:pStyle w:val="MDPI31text"/>
        <w:rPr>
          <w:sz w:val="18"/>
          <w:szCs w:val="18"/>
        </w:rPr>
      </w:pPr>
      <w:r>
        <w:rPr>
          <w:sz w:val="18"/>
          <w:szCs w:val="18"/>
        </w:rPr>
        <w:t xml:space="preserve">Figure – </w:t>
      </w:r>
      <w:r w:rsidR="003E467D">
        <w:rPr>
          <w:sz w:val="18"/>
          <w:szCs w:val="18"/>
        </w:rPr>
        <w:t>1.</w:t>
      </w:r>
      <w:r>
        <w:rPr>
          <w:sz w:val="18"/>
          <w:szCs w:val="18"/>
        </w:rPr>
        <w:t xml:space="preserve">2 below shows </w:t>
      </w:r>
      <w:r w:rsidRPr="006D593B">
        <w:rPr>
          <w:sz w:val="18"/>
          <w:szCs w:val="18"/>
        </w:rPr>
        <w:t>mean, standard deviation, and various percentiles.</w:t>
      </w:r>
    </w:p>
    <w:p w14:paraId="77D53957" w14:textId="2C15CF86" w:rsidR="002D3AE3" w:rsidRDefault="002D3AE3" w:rsidP="00637D8D">
      <w:pPr>
        <w:pStyle w:val="MDPI31text"/>
        <w:ind w:left="0" w:firstLine="0"/>
      </w:pPr>
    </w:p>
    <w:p w14:paraId="059E096B" w14:textId="77777777" w:rsidR="002D3AE3" w:rsidRDefault="002D3AE3" w:rsidP="002D3AE3">
      <w:pPr>
        <w:pStyle w:val="MDPI31text"/>
        <w:jc w:val="center"/>
      </w:pPr>
    </w:p>
    <w:p w14:paraId="459AF2F4" w14:textId="5DCEB128" w:rsidR="002D3AE3" w:rsidRDefault="003E467D" w:rsidP="003E467D">
      <w:pPr>
        <w:pStyle w:val="MDPI31text"/>
        <w:ind w:left="0" w:firstLine="0"/>
        <w:jc w:val="center"/>
      </w:pPr>
      <w:r>
        <w:rPr>
          <w:noProof/>
          <w:lang w:eastAsia="en-US" w:bidi="ar-SA"/>
        </w:rPr>
        <w:drawing>
          <wp:inline distT="0" distB="0" distL="0" distR="0" wp14:anchorId="5D6F401E" wp14:editId="0FFBB104">
            <wp:extent cx="2014238" cy="177231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480" cy="1784850"/>
                    </a:xfrm>
                    <a:prstGeom prst="rect">
                      <a:avLst/>
                    </a:prstGeom>
                  </pic:spPr>
                </pic:pic>
              </a:graphicData>
            </a:graphic>
          </wp:inline>
        </w:drawing>
      </w:r>
    </w:p>
    <w:p w14:paraId="5CD52C19" w14:textId="74E44060" w:rsidR="00694BC6" w:rsidRDefault="002D3AE3" w:rsidP="002D3AE3">
      <w:pPr>
        <w:pStyle w:val="MDPI31text"/>
        <w:ind w:left="0" w:firstLine="0"/>
        <w:rPr>
          <w:sz w:val="18"/>
          <w:szCs w:val="18"/>
        </w:rPr>
      </w:pPr>
      <w:r>
        <w:tab/>
      </w:r>
      <w:r>
        <w:tab/>
      </w:r>
      <w:r>
        <w:tab/>
      </w:r>
      <w:r>
        <w:tab/>
      </w:r>
      <w:r>
        <w:tab/>
      </w:r>
      <w:r>
        <w:tab/>
      </w:r>
      <w:r>
        <w:tab/>
      </w:r>
      <w:r>
        <w:tab/>
      </w:r>
      <w:r>
        <w:tab/>
      </w:r>
      <w:r w:rsidR="003E467D">
        <w:t xml:space="preserve">  </w:t>
      </w:r>
      <w:r w:rsidRPr="002D3AE3">
        <w:rPr>
          <w:sz w:val="18"/>
          <w:szCs w:val="18"/>
        </w:rPr>
        <w:t xml:space="preserve">Figure – </w:t>
      </w:r>
      <w:r w:rsidR="003E467D">
        <w:rPr>
          <w:sz w:val="18"/>
          <w:szCs w:val="18"/>
        </w:rPr>
        <w:t>1.</w:t>
      </w:r>
      <w:r w:rsidRPr="002D3AE3">
        <w:rPr>
          <w:sz w:val="18"/>
          <w:szCs w:val="18"/>
        </w:rPr>
        <w:t xml:space="preserve">2 </w:t>
      </w:r>
    </w:p>
    <w:p w14:paraId="73869C2E" w14:textId="68830A83" w:rsidR="003E467D" w:rsidRDefault="003E467D" w:rsidP="002D3AE3">
      <w:pPr>
        <w:pStyle w:val="MDPI31text"/>
        <w:ind w:left="0" w:firstLine="0"/>
        <w:rPr>
          <w:sz w:val="18"/>
          <w:szCs w:val="18"/>
        </w:rPr>
      </w:pPr>
    </w:p>
    <w:p w14:paraId="1DE8A51F" w14:textId="21381363" w:rsidR="003E467D" w:rsidRPr="0007265C" w:rsidRDefault="003E467D" w:rsidP="003E467D">
      <w:pPr>
        <w:pStyle w:val="MDPI31text"/>
        <w:rPr>
          <w:sz w:val="18"/>
          <w:szCs w:val="18"/>
        </w:rPr>
      </w:pPr>
      <w:r>
        <w:rPr>
          <w:sz w:val="18"/>
          <w:szCs w:val="18"/>
        </w:rPr>
        <w:tab/>
        <w:t>Figure – 1.3 below shows correlation of our dataset entities</w:t>
      </w:r>
      <w:r w:rsidRPr="006D593B">
        <w:rPr>
          <w:sz w:val="18"/>
          <w:szCs w:val="18"/>
        </w:rPr>
        <w:t>.</w:t>
      </w:r>
    </w:p>
    <w:p w14:paraId="063724A0" w14:textId="011355CE" w:rsidR="003E467D" w:rsidRDefault="003E467D" w:rsidP="002D3AE3">
      <w:pPr>
        <w:pStyle w:val="MDPI31text"/>
        <w:ind w:left="0" w:firstLine="0"/>
        <w:rPr>
          <w:sz w:val="18"/>
          <w:szCs w:val="18"/>
        </w:rPr>
      </w:pPr>
    </w:p>
    <w:p w14:paraId="2B09B2E3" w14:textId="2F563585" w:rsidR="003E467D" w:rsidRDefault="003E467D" w:rsidP="002D3AE3">
      <w:pPr>
        <w:pStyle w:val="MDPI31text"/>
        <w:ind w:left="0" w:firstLine="0"/>
        <w:rPr>
          <w:sz w:val="18"/>
          <w:szCs w:val="18"/>
        </w:rPr>
      </w:pPr>
    </w:p>
    <w:p w14:paraId="194FFB85" w14:textId="7D0C64B9" w:rsidR="003E467D" w:rsidRDefault="003E467D" w:rsidP="003E467D">
      <w:pPr>
        <w:pStyle w:val="MDPI31text"/>
        <w:ind w:left="0" w:firstLine="0"/>
        <w:jc w:val="center"/>
        <w:rPr>
          <w:sz w:val="18"/>
          <w:szCs w:val="18"/>
        </w:rPr>
      </w:pPr>
      <w:r>
        <w:rPr>
          <w:noProof/>
          <w:lang w:eastAsia="en-US" w:bidi="ar-SA"/>
        </w:rPr>
        <w:drawing>
          <wp:inline distT="0" distB="0" distL="0" distR="0" wp14:anchorId="19BFB7D5" wp14:editId="012EA417">
            <wp:extent cx="2216150" cy="12085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3859" cy="1261827"/>
                    </a:xfrm>
                    <a:prstGeom prst="rect">
                      <a:avLst/>
                    </a:prstGeom>
                  </pic:spPr>
                </pic:pic>
              </a:graphicData>
            </a:graphic>
          </wp:inline>
        </w:drawing>
      </w:r>
    </w:p>
    <w:p w14:paraId="20ADC5AA" w14:textId="7ACA0354" w:rsidR="00B50DE4" w:rsidRDefault="003E467D" w:rsidP="00B50DE4">
      <w:pPr>
        <w:pStyle w:val="MDPI31text"/>
        <w:ind w:left="0" w:firstLine="0"/>
        <w:jc w:val="center"/>
        <w:rPr>
          <w:sz w:val="18"/>
          <w:szCs w:val="18"/>
        </w:rPr>
      </w:pPr>
      <w:r>
        <w:rPr>
          <w:sz w:val="18"/>
          <w:szCs w:val="18"/>
        </w:rPr>
        <w:tab/>
        <w:t>Figure – 1.3</w:t>
      </w:r>
    </w:p>
    <w:p w14:paraId="32EE9704" w14:textId="4D1E63CB" w:rsidR="009B53A7" w:rsidRDefault="009B53A7" w:rsidP="00B50DE4">
      <w:pPr>
        <w:pStyle w:val="MDPI31text"/>
        <w:ind w:left="0" w:firstLine="0"/>
        <w:jc w:val="center"/>
        <w:rPr>
          <w:sz w:val="18"/>
          <w:szCs w:val="18"/>
        </w:rPr>
      </w:pPr>
    </w:p>
    <w:p w14:paraId="21E72FB3" w14:textId="0E730F3C" w:rsidR="009B53A7" w:rsidRDefault="009B53A7" w:rsidP="00D63124">
      <w:pPr>
        <w:pStyle w:val="MDPI31text"/>
        <w:ind w:left="1020" w:firstLine="510"/>
        <w:jc w:val="center"/>
        <w:rPr>
          <w:sz w:val="18"/>
          <w:szCs w:val="18"/>
        </w:rPr>
      </w:pPr>
      <w:r>
        <w:rPr>
          <w:sz w:val="18"/>
          <w:szCs w:val="18"/>
        </w:rPr>
        <w:t>Figure – 1.4 below shows that there is no missing info (value) in our dataset</w:t>
      </w:r>
      <w:r w:rsidRPr="006D593B">
        <w:rPr>
          <w:sz w:val="18"/>
          <w:szCs w:val="18"/>
        </w:rPr>
        <w:t>.</w:t>
      </w:r>
    </w:p>
    <w:p w14:paraId="7CDAB4AB" w14:textId="437803F9" w:rsidR="009B53A7" w:rsidRDefault="009B53A7" w:rsidP="00B50DE4">
      <w:pPr>
        <w:pStyle w:val="MDPI31text"/>
        <w:ind w:left="0" w:firstLine="0"/>
        <w:jc w:val="center"/>
        <w:rPr>
          <w:sz w:val="18"/>
          <w:szCs w:val="18"/>
        </w:rPr>
      </w:pPr>
    </w:p>
    <w:p w14:paraId="6E3D366E" w14:textId="7048FE19" w:rsidR="009B53A7" w:rsidRDefault="009B53A7" w:rsidP="00B50DE4">
      <w:pPr>
        <w:pStyle w:val="MDPI31text"/>
        <w:ind w:left="0" w:firstLine="0"/>
        <w:jc w:val="center"/>
        <w:rPr>
          <w:sz w:val="18"/>
          <w:szCs w:val="18"/>
        </w:rPr>
      </w:pPr>
    </w:p>
    <w:p w14:paraId="3B48F95F" w14:textId="1ED4668D" w:rsidR="009B53A7" w:rsidRDefault="009B53A7" w:rsidP="00B50DE4">
      <w:pPr>
        <w:pStyle w:val="MDPI31text"/>
        <w:ind w:left="0" w:firstLine="0"/>
        <w:jc w:val="center"/>
        <w:rPr>
          <w:sz w:val="18"/>
          <w:szCs w:val="18"/>
        </w:rPr>
      </w:pPr>
      <w:r>
        <w:rPr>
          <w:noProof/>
          <w:lang w:eastAsia="en-US" w:bidi="ar-SA"/>
        </w:rPr>
        <w:drawing>
          <wp:inline distT="0" distB="0" distL="0" distR="0" wp14:anchorId="5D722232" wp14:editId="41770063">
            <wp:extent cx="2007843" cy="134515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7843" cy="1345156"/>
                    </a:xfrm>
                    <a:prstGeom prst="rect">
                      <a:avLst/>
                    </a:prstGeom>
                  </pic:spPr>
                </pic:pic>
              </a:graphicData>
            </a:graphic>
          </wp:inline>
        </w:drawing>
      </w:r>
    </w:p>
    <w:p w14:paraId="7330B829" w14:textId="77777777" w:rsidR="00AA5BB3" w:rsidRDefault="00AA5BB3" w:rsidP="00AA5BB3">
      <w:pPr>
        <w:pStyle w:val="MDPI31text"/>
        <w:ind w:left="0" w:firstLine="0"/>
        <w:jc w:val="center"/>
        <w:rPr>
          <w:sz w:val="18"/>
          <w:szCs w:val="18"/>
        </w:rPr>
      </w:pPr>
      <w:r>
        <w:rPr>
          <w:sz w:val="18"/>
          <w:szCs w:val="18"/>
        </w:rPr>
        <w:t xml:space="preserve">          Figure – 1.4</w:t>
      </w:r>
    </w:p>
    <w:p w14:paraId="556EFDAC" w14:textId="0F3BD58D" w:rsidR="00AA5BB3" w:rsidRDefault="00AA5BB3" w:rsidP="00B50DE4">
      <w:pPr>
        <w:pStyle w:val="MDPI31text"/>
        <w:ind w:left="0" w:firstLine="0"/>
        <w:jc w:val="center"/>
        <w:rPr>
          <w:sz w:val="18"/>
          <w:szCs w:val="18"/>
        </w:rPr>
      </w:pPr>
    </w:p>
    <w:p w14:paraId="6FC79B25" w14:textId="41E911D9" w:rsidR="00AA5BB3" w:rsidRDefault="00AA5BB3" w:rsidP="00637D8D">
      <w:pPr>
        <w:pStyle w:val="MDPI31text"/>
        <w:ind w:left="1020" w:firstLine="510"/>
        <w:jc w:val="center"/>
        <w:rPr>
          <w:sz w:val="18"/>
          <w:szCs w:val="18"/>
        </w:rPr>
      </w:pPr>
      <w:r>
        <w:rPr>
          <w:sz w:val="18"/>
          <w:szCs w:val="18"/>
        </w:rPr>
        <w:t xml:space="preserve">Figure – 1.4.1 below shows that there is no missing info (value) in our dataset by using </w:t>
      </w:r>
      <w:proofErr w:type="spellStart"/>
      <w:r>
        <w:rPr>
          <w:sz w:val="18"/>
          <w:szCs w:val="18"/>
        </w:rPr>
        <w:t>heatmap</w:t>
      </w:r>
      <w:proofErr w:type="spellEnd"/>
      <w:r w:rsidRPr="006D593B">
        <w:rPr>
          <w:sz w:val="18"/>
          <w:szCs w:val="18"/>
        </w:rPr>
        <w:t>.</w:t>
      </w:r>
    </w:p>
    <w:p w14:paraId="56461D90" w14:textId="52228059" w:rsidR="00AA5BB3" w:rsidRDefault="00AA5BB3" w:rsidP="00B50DE4">
      <w:pPr>
        <w:pStyle w:val="MDPI31text"/>
        <w:ind w:left="0" w:firstLine="0"/>
        <w:jc w:val="center"/>
        <w:rPr>
          <w:sz w:val="18"/>
          <w:szCs w:val="18"/>
        </w:rPr>
      </w:pPr>
      <w:r>
        <w:rPr>
          <w:noProof/>
          <w:lang w:eastAsia="en-US" w:bidi="ar-SA"/>
        </w:rPr>
        <w:drawing>
          <wp:inline distT="0" distB="0" distL="0" distR="0" wp14:anchorId="10A2C0BC" wp14:editId="294C4E74">
            <wp:extent cx="2417682" cy="1741336"/>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7374" cy="1784329"/>
                    </a:xfrm>
                    <a:prstGeom prst="rect">
                      <a:avLst/>
                    </a:prstGeom>
                  </pic:spPr>
                </pic:pic>
              </a:graphicData>
            </a:graphic>
          </wp:inline>
        </w:drawing>
      </w:r>
    </w:p>
    <w:p w14:paraId="4EC8476C" w14:textId="0A741162" w:rsidR="009B53A7" w:rsidRDefault="009B53A7" w:rsidP="009B53A7">
      <w:pPr>
        <w:pStyle w:val="MDPI31text"/>
        <w:ind w:left="0" w:firstLine="0"/>
        <w:jc w:val="center"/>
        <w:rPr>
          <w:sz w:val="18"/>
          <w:szCs w:val="18"/>
        </w:rPr>
      </w:pPr>
      <w:r>
        <w:rPr>
          <w:sz w:val="18"/>
          <w:szCs w:val="18"/>
        </w:rPr>
        <w:t xml:space="preserve">          Figure – 1.4</w:t>
      </w:r>
      <w:r w:rsidR="00AA5BB3">
        <w:rPr>
          <w:sz w:val="18"/>
          <w:szCs w:val="18"/>
        </w:rPr>
        <w:t>.1</w:t>
      </w:r>
    </w:p>
    <w:p w14:paraId="2274EFD1" w14:textId="2C0EF863" w:rsidR="00D63124" w:rsidRDefault="00D63124" w:rsidP="009B53A7">
      <w:pPr>
        <w:pStyle w:val="MDPI31text"/>
        <w:ind w:left="0" w:firstLine="0"/>
        <w:jc w:val="center"/>
        <w:rPr>
          <w:sz w:val="18"/>
          <w:szCs w:val="18"/>
        </w:rPr>
      </w:pPr>
    </w:p>
    <w:p w14:paraId="555BBD63" w14:textId="2C8E502A" w:rsidR="00D63124" w:rsidRDefault="0047068B" w:rsidP="00D63124">
      <w:pPr>
        <w:pStyle w:val="MDPI31text"/>
        <w:ind w:left="1020" w:firstLine="510"/>
        <w:jc w:val="center"/>
        <w:rPr>
          <w:sz w:val="18"/>
          <w:szCs w:val="18"/>
        </w:rPr>
      </w:pPr>
      <w:r>
        <w:rPr>
          <w:sz w:val="18"/>
          <w:szCs w:val="18"/>
        </w:rPr>
        <w:t xml:space="preserve"> </w:t>
      </w:r>
      <w:r w:rsidR="00D63124">
        <w:rPr>
          <w:sz w:val="18"/>
          <w:szCs w:val="18"/>
        </w:rPr>
        <w:t>Figure – 1.5 below shows that what the health status of persons in our dataset</w:t>
      </w:r>
      <w:r w:rsidR="00D63124" w:rsidRPr="006D593B">
        <w:rPr>
          <w:sz w:val="18"/>
          <w:szCs w:val="18"/>
        </w:rPr>
        <w:t>.</w:t>
      </w:r>
    </w:p>
    <w:p w14:paraId="67E6BB72" w14:textId="60C5D5A9" w:rsidR="009B53A7" w:rsidRDefault="009B53A7" w:rsidP="009B53A7">
      <w:pPr>
        <w:pStyle w:val="MDPI31text"/>
        <w:ind w:left="0" w:firstLine="0"/>
        <w:jc w:val="center"/>
        <w:rPr>
          <w:sz w:val="18"/>
          <w:szCs w:val="18"/>
        </w:rPr>
      </w:pPr>
    </w:p>
    <w:p w14:paraId="20A29E92" w14:textId="1C296DFE" w:rsidR="009B53A7" w:rsidRDefault="009B53A7" w:rsidP="009B53A7">
      <w:pPr>
        <w:pStyle w:val="MDPI31text"/>
        <w:ind w:left="0" w:firstLine="0"/>
        <w:jc w:val="center"/>
        <w:rPr>
          <w:sz w:val="18"/>
          <w:szCs w:val="18"/>
        </w:rPr>
      </w:pPr>
      <w:r>
        <w:rPr>
          <w:noProof/>
          <w:lang w:eastAsia="en-US" w:bidi="ar-SA"/>
        </w:rPr>
        <w:drawing>
          <wp:inline distT="0" distB="0" distL="0" distR="0" wp14:anchorId="5A194D44" wp14:editId="68A947FB">
            <wp:extent cx="2395704" cy="114890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5247" cy="1158280"/>
                    </a:xfrm>
                    <a:prstGeom prst="rect">
                      <a:avLst/>
                    </a:prstGeom>
                  </pic:spPr>
                </pic:pic>
              </a:graphicData>
            </a:graphic>
          </wp:inline>
        </w:drawing>
      </w:r>
    </w:p>
    <w:p w14:paraId="7C6D5F25" w14:textId="4CA3644F" w:rsidR="00D63124" w:rsidRDefault="00D63124" w:rsidP="009B53A7">
      <w:pPr>
        <w:pStyle w:val="MDPI31text"/>
        <w:ind w:left="0" w:firstLine="0"/>
        <w:jc w:val="center"/>
        <w:rPr>
          <w:sz w:val="18"/>
          <w:szCs w:val="18"/>
        </w:rPr>
      </w:pPr>
    </w:p>
    <w:p w14:paraId="620D99B9" w14:textId="4D6EC3E9" w:rsidR="00D63124" w:rsidRDefault="00D63124" w:rsidP="00D63124">
      <w:pPr>
        <w:pStyle w:val="MDPI31text"/>
        <w:ind w:left="0" w:firstLine="0"/>
        <w:jc w:val="center"/>
        <w:rPr>
          <w:sz w:val="18"/>
          <w:szCs w:val="18"/>
        </w:rPr>
      </w:pPr>
      <w:r>
        <w:rPr>
          <w:sz w:val="18"/>
          <w:szCs w:val="18"/>
        </w:rPr>
        <w:t xml:space="preserve">          Figure – 1.5</w:t>
      </w:r>
    </w:p>
    <w:p w14:paraId="334C134D" w14:textId="7174C9C8" w:rsidR="00D63124" w:rsidRDefault="00D63124" w:rsidP="009B53A7">
      <w:pPr>
        <w:pStyle w:val="MDPI31text"/>
        <w:ind w:left="0" w:firstLine="0"/>
        <w:jc w:val="center"/>
        <w:rPr>
          <w:sz w:val="18"/>
          <w:szCs w:val="18"/>
        </w:rPr>
      </w:pPr>
    </w:p>
    <w:p w14:paraId="286E0162" w14:textId="25969E13" w:rsidR="0047068B" w:rsidRDefault="0047068B" w:rsidP="009B53A7">
      <w:pPr>
        <w:pStyle w:val="MDPI31text"/>
        <w:ind w:left="0" w:firstLine="0"/>
        <w:jc w:val="center"/>
        <w:rPr>
          <w:sz w:val="18"/>
          <w:szCs w:val="18"/>
        </w:rPr>
      </w:pPr>
    </w:p>
    <w:p w14:paraId="589A7DC8" w14:textId="308D9482" w:rsidR="0047068B" w:rsidRDefault="0047068B" w:rsidP="0047068B">
      <w:pPr>
        <w:pStyle w:val="MDPI31text"/>
        <w:ind w:left="2550" w:firstLine="510"/>
        <w:rPr>
          <w:sz w:val="18"/>
          <w:szCs w:val="18"/>
        </w:rPr>
      </w:pPr>
      <w:r>
        <w:rPr>
          <w:sz w:val="18"/>
          <w:szCs w:val="18"/>
        </w:rPr>
        <w:t>Figure – 1.6 below represents the gender with label (0, 1)</w:t>
      </w:r>
      <w:r w:rsidRPr="006D593B">
        <w:rPr>
          <w:sz w:val="18"/>
          <w:szCs w:val="18"/>
        </w:rPr>
        <w:t>.</w:t>
      </w:r>
    </w:p>
    <w:p w14:paraId="1E3B0C15" w14:textId="23D4B9F7" w:rsidR="0047068B" w:rsidRDefault="0047068B" w:rsidP="009B53A7">
      <w:pPr>
        <w:pStyle w:val="MDPI31text"/>
        <w:ind w:left="0" w:firstLine="0"/>
        <w:jc w:val="center"/>
        <w:rPr>
          <w:sz w:val="18"/>
          <w:szCs w:val="18"/>
        </w:rPr>
      </w:pPr>
    </w:p>
    <w:p w14:paraId="32EEF4E6" w14:textId="77777777" w:rsidR="0047068B" w:rsidRDefault="0047068B" w:rsidP="009B53A7">
      <w:pPr>
        <w:pStyle w:val="MDPI31text"/>
        <w:ind w:left="0" w:firstLine="0"/>
        <w:jc w:val="center"/>
        <w:rPr>
          <w:sz w:val="18"/>
          <w:szCs w:val="18"/>
        </w:rPr>
      </w:pPr>
    </w:p>
    <w:p w14:paraId="7023411B" w14:textId="39CDCBF5" w:rsidR="00D63124" w:rsidRDefault="0047068B" w:rsidP="009B53A7">
      <w:pPr>
        <w:pStyle w:val="MDPI31text"/>
        <w:ind w:left="0" w:firstLine="0"/>
        <w:jc w:val="center"/>
        <w:rPr>
          <w:sz w:val="18"/>
          <w:szCs w:val="18"/>
        </w:rPr>
      </w:pPr>
      <w:r>
        <w:rPr>
          <w:noProof/>
          <w:lang w:eastAsia="en-US" w:bidi="ar-SA"/>
        </w:rPr>
        <w:drawing>
          <wp:inline distT="0" distB="0" distL="0" distR="0" wp14:anchorId="27165610" wp14:editId="66EC3587">
            <wp:extent cx="2698439" cy="1075429"/>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4867" cy="1101903"/>
                    </a:xfrm>
                    <a:prstGeom prst="rect">
                      <a:avLst/>
                    </a:prstGeom>
                  </pic:spPr>
                </pic:pic>
              </a:graphicData>
            </a:graphic>
          </wp:inline>
        </w:drawing>
      </w:r>
    </w:p>
    <w:p w14:paraId="00B86127" w14:textId="6DC6FB91" w:rsidR="00D63124" w:rsidRDefault="00D63124" w:rsidP="00D63124">
      <w:pPr>
        <w:pStyle w:val="MDPI31text"/>
        <w:ind w:left="0" w:firstLine="0"/>
        <w:jc w:val="center"/>
        <w:rPr>
          <w:sz w:val="18"/>
          <w:szCs w:val="18"/>
        </w:rPr>
      </w:pPr>
    </w:p>
    <w:p w14:paraId="4F3A0420" w14:textId="392B540A" w:rsidR="0047068B" w:rsidRDefault="0047068B" w:rsidP="0047068B">
      <w:pPr>
        <w:pStyle w:val="MDPI31text"/>
        <w:ind w:left="0" w:firstLine="0"/>
        <w:jc w:val="center"/>
        <w:rPr>
          <w:sz w:val="18"/>
          <w:szCs w:val="18"/>
        </w:rPr>
      </w:pPr>
      <w:r>
        <w:rPr>
          <w:sz w:val="18"/>
          <w:szCs w:val="18"/>
        </w:rPr>
        <w:t xml:space="preserve">          Figure – 1.6</w:t>
      </w:r>
    </w:p>
    <w:p w14:paraId="4E43C665" w14:textId="70C0396E" w:rsidR="009A0DE6" w:rsidRDefault="009A0DE6" w:rsidP="0047068B">
      <w:pPr>
        <w:pStyle w:val="MDPI31text"/>
        <w:ind w:left="0" w:firstLine="0"/>
        <w:jc w:val="center"/>
        <w:rPr>
          <w:sz w:val="18"/>
          <w:szCs w:val="18"/>
        </w:rPr>
      </w:pPr>
    </w:p>
    <w:p w14:paraId="1968184A" w14:textId="37F3DDEE" w:rsidR="009A0DE6" w:rsidRDefault="009A0DE6" w:rsidP="009A0DE6">
      <w:pPr>
        <w:pStyle w:val="MDPI31text"/>
        <w:ind w:left="1020" w:firstLine="510"/>
        <w:jc w:val="center"/>
        <w:rPr>
          <w:sz w:val="18"/>
          <w:szCs w:val="18"/>
        </w:rPr>
      </w:pPr>
      <w:r>
        <w:rPr>
          <w:sz w:val="18"/>
          <w:szCs w:val="18"/>
        </w:rPr>
        <w:t>Figure – 1.7 below shows that how many males and females are present in our dataset</w:t>
      </w:r>
      <w:r w:rsidRPr="006D593B">
        <w:rPr>
          <w:sz w:val="18"/>
          <w:szCs w:val="18"/>
        </w:rPr>
        <w:t>.</w:t>
      </w:r>
    </w:p>
    <w:p w14:paraId="31CF67A1" w14:textId="77777777" w:rsidR="009A0DE6" w:rsidRDefault="009A0DE6" w:rsidP="0047068B">
      <w:pPr>
        <w:pStyle w:val="MDPI31text"/>
        <w:ind w:left="0" w:firstLine="0"/>
        <w:jc w:val="center"/>
        <w:rPr>
          <w:sz w:val="18"/>
          <w:szCs w:val="18"/>
        </w:rPr>
      </w:pPr>
    </w:p>
    <w:p w14:paraId="51B97F5D" w14:textId="7A11D073" w:rsidR="009A0DE6" w:rsidRDefault="009A0DE6" w:rsidP="0047068B">
      <w:pPr>
        <w:pStyle w:val="MDPI31text"/>
        <w:ind w:left="0" w:firstLine="0"/>
        <w:jc w:val="center"/>
        <w:rPr>
          <w:sz w:val="18"/>
          <w:szCs w:val="18"/>
        </w:rPr>
      </w:pPr>
      <w:r>
        <w:rPr>
          <w:noProof/>
          <w:lang w:eastAsia="en-US" w:bidi="ar-SA"/>
        </w:rPr>
        <w:drawing>
          <wp:inline distT="0" distB="0" distL="0" distR="0" wp14:anchorId="1876CA1C" wp14:editId="4D5482D3">
            <wp:extent cx="2677999" cy="665018"/>
            <wp:effectExtent l="0" t="0" r="825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1415" cy="673316"/>
                    </a:xfrm>
                    <a:prstGeom prst="rect">
                      <a:avLst/>
                    </a:prstGeom>
                  </pic:spPr>
                </pic:pic>
              </a:graphicData>
            </a:graphic>
          </wp:inline>
        </w:drawing>
      </w:r>
    </w:p>
    <w:p w14:paraId="3897B420" w14:textId="77777777" w:rsidR="00D63124" w:rsidRDefault="00D63124" w:rsidP="009B53A7">
      <w:pPr>
        <w:pStyle w:val="MDPI31text"/>
        <w:ind w:left="0" w:firstLine="0"/>
        <w:jc w:val="center"/>
        <w:rPr>
          <w:sz w:val="18"/>
          <w:szCs w:val="18"/>
        </w:rPr>
      </w:pPr>
    </w:p>
    <w:p w14:paraId="13045117" w14:textId="7230EC07" w:rsidR="009A0DE6" w:rsidRDefault="009A0DE6" w:rsidP="009A0DE6">
      <w:pPr>
        <w:pStyle w:val="MDPI31text"/>
        <w:ind w:left="0" w:firstLine="0"/>
        <w:jc w:val="center"/>
        <w:rPr>
          <w:sz w:val="18"/>
          <w:szCs w:val="18"/>
        </w:rPr>
      </w:pPr>
      <w:r>
        <w:rPr>
          <w:sz w:val="18"/>
          <w:szCs w:val="18"/>
        </w:rPr>
        <w:t xml:space="preserve">          Figure – 1.7</w:t>
      </w:r>
    </w:p>
    <w:p w14:paraId="07C45809" w14:textId="36D7D6FC" w:rsidR="001E1114" w:rsidRDefault="001E1114">
      <w:pPr>
        <w:spacing w:line="240" w:lineRule="auto"/>
        <w:jc w:val="left"/>
        <w:rPr>
          <w:rFonts w:eastAsia="Times New Roman"/>
          <w:noProof w:val="0"/>
          <w:snapToGrid w:val="0"/>
          <w:sz w:val="18"/>
          <w:szCs w:val="18"/>
          <w:lang w:eastAsia="de-DE" w:bidi="en-US"/>
        </w:rPr>
      </w:pPr>
    </w:p>
    <w:p w14:paraId="348B4222" w14:textId="77777777" w:rsidR="009B53A7" w:rsidRDefault="009B53A7" w:rsidP="00B50DE4">
      <w:pPr>
        <w:pStyle w:val="MDPI31text"/>
        <w:ind w:left="0" w:firstLine="0"/>
        <w:jc w:val="center"/>
        <w:rPr>
          <w:sz w:val="18"/>
          <w:szCs w:val="18"/>
        </w:rPr>
      </w:pPr>
    </w:p>
    <w:p w14:paraId="0A8BF681" w14:textId="55E2DE30" w:rsidR="0078098D" w:rsidRDefault="0078098D" w:rsidP="0078098D">
      <w:pPr>
        <w:pStyle w:val="MDPI31text"/>
        <w:ind w:left="1020" w:firstLine="510"/>
        <w:jc w:val="center"/>
        <w:rPr>
          <w:sz w:val="18"/>
          <w:szCs w:val="18"/>
        </w:rPr>
      </w:pPr>
      <w:r>
        <w:rPr>
          <w:sz w:val="18"/>
          <w:szCs w:val="18"/>
        </w:rPr>
        <w:t>Figure – 1.8 below shows that how many persons have which type of health st</w:t>
      </w:r>
      <w:r w:rsidR="00EC1F86">
        <w:rPr>
          <w:sz w:val="18"/>
          <w:szCs w:val="18"/>
        </w:rPr>
        <w:t>a</w:t>
      </w:r>
      <w:r>
        <w:rPr>
          <w:sz w:val="18"/>
          <w:szCs w:val="18"/>
        </w:rPr>
        <w:t>tus</w:t>
      </w:r>
      <w:r w:rsidRPr="006D593B">
        <w:rPr>
          <w:sz w:val="18"/>
          <w:szCs w:val="18"/>
        </w:rPr>
        <w:t>.</w:t>
      </w:r>
    </w:p>
    <w:p w14:paraId="27DCCEC7" w14:textId="0A1DC2DA" w:rsidR="0078098D" w:rsidRDefault="0078098D" w:rsidP="00B50DE4">
      <w:pPr>
        <w:pStyle w:val="MDPI31text"/>
        <w:ind w:left="0" w:firstLine="0"/>
        <w:jc w:val="center"/>
        <w:rPr>
          <w:sz w:val="18"/>
          <w:szCs w:val="18"/>
        </w:rPr>
      </w:pPr>
    </w:p>
    <w:p w14:paraId="32C8E290" w14:textId="10495030" w:rsidR="0078098D" w:rsidRDefault="0078098D" w:rsidP="00B50DE4">
      <w:pPr>
        <w:pStyle w:val="MDPI31text"/>
        <w:ind w:left="0" w:firstLine="0"/>
        <w:jc w:val="center"/>
        <w:rPr>
          <w:sz w:val="18"/>
          <w:szCs w:val="18"/>
        </w:rPr>
      </w:pPr>
      <w:r>
        <w:rPr>
          <w:noProof/>
          <w:lang w:eastAsia="en-US" w:bidi="ar-SA"/>
        </w:rPr>
        <w:drawing>
          <wp:inline distT="0" distB="0" distL="0" distR="0" wp14:anchorId="1A58777D" wp14:editId="038FB067">
            <wp:extent cx="2717622" cy="1131193"/>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7689" cy="1131221"/>
                    </a:xfrm>
                    <a:prstGeom prst="rect">
                      <a:avLst/>
                    </a:prstGeom>
                  </pic:spPr>
                </pic:pic>
              </a:graphicData>
            </a:graphic>
          </wp:inline>
        </w:drawing>
      </w:r>
    </w:p>
    <w:p w14:paraId="5306A243" w14:textId="4F2A5137" w:rsidR="00EF30AA" w:rsidRDefault="0078098D" w:rsidP="0078098D">
      <w:pPr>
        <w:pStyle w:val="MDPI31text"/>
        <w:ind w:left="0" w:firstLine="0"/>
        <w:jc w:val="center"/>
        <w:rPr>
          <w:sz w:val="18"/>
          <w:szCs w:val="18"/>
        </w:rPr>
      </w:pPr>
      <w:r>
        <w:rPr>
          <w:sz w:val="18"/>
          <w:szCs w:val="18"/>
        </w:rPr>
        <w:t xml:space="preserve">          Figure – 1.8</w:t>
      </w:r>
    </w:p>
    <w:p w14:paraId="257A7AE5" w14:textId="77777777" w:rsidR="00EF30AA" w:rsidRDefault="00EF30AA">
      <w:pPr>
        <w:spacing w:line="240" w:lineRule="auto"/>
        <w:jc w:val="left"/>
        <w:rPr>
          <w:rFonts w:eastAsia="Times New Roman"/>
          <w:noProof w:val="0"/>
          <w:snapToGrid w:val="0"/>
          <w:sz w:val="18"/>
          <w:szCs w:val="18"/>
          <w:lang w:eastAsia="de-DE" w:bidi="en-US"/>
        </w:rPr>
      </w:pPr>
      <w:r>
        <w:rPr>
          <w:sz w:val="18"/>
          <w:szCs w:val="18"/>
        </w:rPr>
        <w:br w:type="page"/>
      </w:r>
    </w:p>
    <w:p w14:paraId="0BA189A6" w14:textId="77777777" w:rsidR="0078098D" w:rsidRDefault="0078098D" w:rsidP="0078098D">
      <w:pPr>
        <w:pStyle w:val="MDPI31text"/>
        <w:ind w:left="0" w:firstLine="0"/>
        <w:jc w:val="center"/>
        <w:rPr>
          <w:sz w:val="18"/>
          <w:szCs w:val="18"/>
        </w:rPr>
      </w:pPr>
    </w:p>
    <w:p w14:paraId="16B0C400" w14:textId="161A2901" w:rsidR="00EC1F86" w:rsidRDefault="00EC1F86" w:rsidP="0078098D">
      <w:pPr>
        <w:pStyle w:val="MDPI31text"/>
        <w:ind w:left="0" w:firstLine="0"/>
        <w:jc w:val="center"/>
        <w:rPr>
          <w:sz w:val="18"/>
          <w:szCs w:val="18"/>
        </w:rPr>
      </w:pPr>
    </w:p>
    <w:p w14:paraId="4C03A50F" w14:textId="705B5936" w:rsidR="00EC1F86" w:rsidRDefault="00EC1F86" w:rsidP="00EC1F86">
      <w:pPr>
        <w:pStyle w:val="MDPI31text"/>
        <w:ind w:left="1020" w:firstLine="510"/>
        <w:jc w:val="center"/>
        <w:rPr>
          <w:sz w:val="18"/>
          <w:szCs w:val="18"/>
        </w:rPr>
      </w:pPr>
      <w:r>
        <w:rPr>
          <w:sz w:val="18"/>
          <w:szCs w:val="18"/>
        </w:rPr>
        <w:t>Figure – 1.9 below shows the categories of gender with pie plot</w:t>
      </w:r>
      <w:r w:rsidRPr="006D593B">
        <w:rPr>
          <w:sz w:val="18"/>
          <w:szCs w:val="18"/>
        </w:rPr>
        <w:t>.</w:t>
      </w:r>
    </w:p>
    <w:p w14:paraId="04A3CBF5" w14:textId="6A88E691" w:rsidR="00EC1F86" w:rsidRDefault="00EC1F86" w:rsidP="0078098D">
      <w:pPr>
        <w:pStyle w:val="MDPI31text"/>
        <w:ind w:left="0" w:firstLine="0"/>
        <w:jc w:val="center"/>
        <w:rPr>
          <w:sz w:val="18"/>
          <w:szCs w:val="18"/>
        </w:rPr>
      </w:pPr>
    </w:p>
    <w:p w14:paraId="21024549" w14:textId="7C37A6AC" w:rsidR="00EC1F86" w:rsidRDefault="00EC1F86" w:rsidP="0078098D">
      <w:pPr>
        <w:pStyle w:val="MDPI31text"/>
        <w:ind w:left="0" w:firstLine="0"/>
        <w:jc w:val="center"/>
        <w:rPr>
          <w:sz w:val="18"/>
          <w:szCs w:val="18"/>
        </w:rPr>
      </w:pPr>
      <w:r>
        <w:rPr>
          <w:noProof/>
          <w:lang w:eastAsia="en-US" w:bidi="ar-SA"/>
        </w:rPr>
        <w:drawing>
          <wp:inline distT="0" distB="0" distL="0" distR="0" wp14:anchorId="2A2D3B1E" wp14:editId="13C1873F">
            <wp:extent cx="3350260" cy="221246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3983" cy="2221527"/>
                    </a:xfrm>
                    <a:prstGeom prst="rect">
                      <a:avLst/>
                    </a:prstGeom>
                  </pic:spPr>
                </pic:pic>
              </a:graphicData>
            </a:graphic>
          </wp:inline>
        </w:drawing>
      </w:r>
    </w:p>
    <w:p w14:paraId="7E021AD4" w14:textId="77777777" w:rsidR="00EC1F86" w:rsidRDefault="00EC1F86" w:rsidP="0078098D">
      <w:pPr>
        <w:pStyle w:val="MDPI31text"/>
        <w:ind w:left="0" w:firstLine="0"/>
        <w:jc w:val="center"/>
        <w:rPr>
          <w:sz w:val="18"/>
          <w:szCs w:val="18"/>
        </w:rPr>
      </w:pPr>
    </w:p>
    <w:p w14:paraId="164D6F61" w14:textId="4EED97D1" w:rsidR="00EC1F86" w:rsidRDefault="00EC1F86" w:rsidP="0078098D">
      <w:pPr>
        <w:pStyle w:val="MDPI31text"/>
        <w:ind w:left="0" w:firstLine="0"/>
        <w:jc w:val="center"/>
        <w:rPr>
          <w:sz w:val="18"/>
          <w:szCs w:val="18"/>
        </w:rPr>
      </w:pPr>
      <w:r>
        <w:rPr>
          <w:sz w:val="18"/>
          <w:szCs w:val="18"/>
        </w:rPr>
        <w:t>Figure – 1.9</w:t>
      </w:r>
    </w:p>
    <w:p w14:paraId="0BE5FD2D" w14:textId="2067ECA5" w:rsidR="00BC4876" w:rsidRDefault="00BC4876" w:rsidP="0078098D">
      <w:pPr>
        <w:pStyle w:val="MDPI31text"/>
        <w:ind w:left="0" w:firstLine="0"/>
        <w:jc w:val="center"/>
        <w:rPr>
          <w:sz w:val="18"/>
          <w:szCs w:val="18"/>
        </w:rPr>
      </w:pPr>
    </w:p>
    <w:p w14:paraId="4DEE4870" w14:textId="18607C0F" w:rsidR="00BC4876" w:rsidRDefault="00BC4876" w:rsidP="0078098D">
      <w:pPr>
        <w:pStyle w:val="MDPI31text"/>
        <w:ind w:left="0" w:firstLine="0"/>
        <w:jc w:val="center"/>
        <w:rPr>
          <w:sz w:val="18"/>
          <w:szCs w:val="18"/>
        </w:rPr>
      </w:pPr>
    </w:p>
    <w:p w14:paraId="488404D8" w14:textId="5DB54AAB" w:rsidR="00BC4876" w:rsidRDefault="00BC4876" w:rsidP="0078098D">
      <w:pPr>
        <w:pStyle w:val="MDPI31text"/>
        <w:ind w:left="0" w:firstLine="0"/>
        <w:jc w:val="center"/>
        <w:rPr>
          <w:sz w:val="18"/>
          <w:szCs w:val="18"/>
        </w:rPr>
      </w:pPr>
    </w:p>
    <w:p w14:paraId="0EFE63FB" w14:textId="6AFC9CB9" w:rsidR="00BC4876" w:rsidRDefault="00BC4876" w:rsidP="0078098D">
      <w:pPr>
        <w:pStyle w:val="MDPI31text"/>
        <w:ind w:left="0" w:firstLine="0"/>
        <w:jc w:val="center"/>
        <w:rPr>
          <w:sz w:val="18"/>
          <w:szCs w:val="18"/>
        </w:rPr>
      </w:pPr>
    </w:p>
    <w:p w14:paraId="781549D5" w14:textId="146D4DEB" w:rsidR="00BC4876" w:rsidRDefault="00BC4876" w:rsidP="0078098D">
      <w:pPr>
        <w:pStyle w:val="MDPI31text"/>
        <w:ind w:left="0" w:firstLine="0"/>
        <w:jc w:val="center"/>
        <w:rPr>
          <w:sz w:val="18"/>
          <w:szCs w:val="18"/>
        </w:rPr>
      </w:pPr>
    </w:p>
    <w:p w14:paraId="4052F741" w14:textId="04E606DD" w:rsidR="00BC4876" w:rsidRDefault="00BC4876" w:rsidP="0078098D">
      <w:pPr>
        <w:pStyle w:val="MDPI31text"/>
        <w:ind w:left="0" w:firstLine="0"/>
        <w:jc w:val="center"/>
        <w:rPr>
          <w:sz w:val="18"/>
          <w:szCs w:val="18"/>
        </w:rPr>
      </w:pPr>
    </w:p>
    <w:p w14:paraId="64728EC5" w14:textId="0C0E47ED" w:rsidR="00BC4876" w:rsidRDefault="00BC4876" w:rsidP="00BC4876">
      <w:pPr>
        <w:pStyle w:val="MDPI31text"/>
        <w:ind w:left="1020" w:firstLine="510"/>
        <w:jc w:val="center"/>
        <w:rPr>
          <w:sz w:val="18"/>
          <w:szCs w:val="18"/>
        </w:rPr>
      </w:pPr>
      <w:r>
        <w:rPr>
          <w:sz w:val="18"/>
          <w:szCs w:val="18"/>
        </w:rPr>
        <w:t>Figure – 1.9.1 below shows the status of health with pie chart.</w:t>
      </w:r>
    </w:p>
    <w:p w14:paraId="07A1EE02" w14:textId="77777777" w:rsidR="00BC4876" w:rsidRDefault="00BC4876" w:rsidP="0078098D">
      <w:pPr>
        <w:pStyle w:val="MDPI31text"/>
        <w:ind w:left="0" w:firstLine="0"/>
        <w:jc w:val="center"/>
        <w:rPr>
          <w:sz w:val="18"/>
          <w:szCs w:val="18"/>
        </w:rPr>
      </w:pPr>
    </w:p>
    <w:p w14:paraId="7FBCD575" w14:textId="0E2C6843" w:rsidR="00BC4876" w:rsidRDefault="00BC4876" w:rsidP="0078098D">
      <w:pPr>
        <w:pStyle w:val="MDPI31text"/>
        <w:ind w:left="0" w:firstLine="0"/>
        <w:jc w:val="center"/>
        <w:rPr>
          <w:sz w:val="18"/>
          <w:szCs w:val="18"/>
        </w:rPr>
      </w:pPr>
    </w:p>
    <w:p w14:paraId="58A879FA" w14:textId="66A8E418" w:rsidR="00BC4876" w:rsidRDefault="00BC4876" w:rsidP="0078098D">
      <w:pPr>
        <w:pStyle w:val="MDPI31text"/>
        <w:ind w:left="0" w:firstLine="0"/>
        <w:jc w:val="center"/>
        <w:rPr>
          <w:sz w:val="18"/>
          <w:szCs w:val="18"/>
        </w:rPr>
      </w:pPr>
    </w:p>
    <w:p w14:paraId="78436A5F" w14:textId="0D376F0B" w:rsidR="00BC4876" w:rsidRDefault="00BC4876" w:rsidP="0078098D">
      <w:pPr>
        <w:pStyle w:val="MDPI31text"/>
        <w:ind w:left="0" w:firstLine="0"/>
        <w:jc w:val="center"/>
        <w:rPr>
          <w:sz w:val="18"/>
          <w:szCs w:val="18"/>
        </w:rPr>
      </w:pPr>
      <w:r>
        <w:rPr>
          <w:noProof/>
          <w:lang w:eastAsia="en-US" w:bidi="ar-SA"/>
        </w:rPr>
        <w:drawing>
          <wp:inline distT="0" distB="0" distL="0" distR="0" wp14:anchorId="033D0D85" wp14:editId="5FD3C2D9">
            <wp:extent cx="2333958" cy="1960525"/>
            <wp:effectExtent l="0" t="0" r="952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7388" cy="1963406"/>
                    </a:xfrm>
                    <a:prstGeom prst="rect">
                      <a:avLst/>
                    </a:prstGeom>
                  </pic:spPr>
                </pic:pic>
              </a:graphicData>
            </a:graphic>
          </wp:inline>
        </w:drawing>
      </w:r>
    </w:p>
    <w:p w14:paraId="22ABAD26" w14:textId="2703D230" w:rsidR="00BC4876" w:rsidRDefault="00BC4876" w:rsidP="0078098D">
      <w:pPr>
        <w:pStyle w:val="MDPI31text"/>
        <w:ind w:left="0" w:firstLine="0"/>
        <w:jc w:val="center"/>
        <w:rPr>
          <w:sz w:val="18"/>
          <w:szCs w:val="18"/>
        </w:rPr>
      </w:pPr>
    </w:p>
    <w:p w14:paraId="35ABFEFD" w14:textId="469503A0" w:rsidR="001E1114" w:rsidRDefault="00BC4876" w:rsidP="00BC4876">
      <w:pPr>
        <w:pStyle w:val="MDPI31text"/>
        <w:ind w:left="0" w:firstLine="0"/>
        <w:jc w:val="center"/>
        <w:rPr>
          <w:sz w:val="18"/>
          <w:szCs w:val="18"/>
        </w:rPr>
      </w:pPr>
      <w:r>
        <w:rPr>
          <w:sz w:val="18"/>
          <w:szCs w:val="18"/>
        </w:rPr>
        <w:t>Figure – 1.9.1</w:t>
      </w:r>
    </w:p>
    <w:p w14:paraId="5DB8DE60" w14:textId="77777777" w:rsidR="001E1114" w:rsidRDefault="001E1114">
      <w:pPr>
        <w:spacing w:line="240" w:lineRule="auto"/>
        <w:jc w:val="left"/>
        <w:rPr>
          <w:rFonts w:eastAsia="Times New Roman"/>
          <w:noProof w:val="0"/>
          <w:snapToGrid w:val="0"/>
          <w:sz w:val="18"/>
          <w:szCs w:val="18"/>
          <w:lang w:eastAsia="de-DE" w:bidi="en-US"/>
        </w:rPr>
      </w:pPr>
      <w:r>
        <w:rPr>
          <w:sz w:val="18"/>
          <w:szCs w:val="18"/>
        </w:rPr>
        <w:br w:type="page"/>
      </w:r>
    </w:p>
    <w:p w14:paraId="1FEC480E" w14:textId="77777777" w:rsidR="00BC4876" w:rsidRDefault="00BC4876" w:rsidP="00BC4876">
      <w:pPr>
        <w:pStyle w:val="MDPI31text"/>
        <w:ind w:left="0" w:firstLine="0"/>
        <w:jc w:val="center"/>
        <w:rPr>
          <w:sz w:val="18"/>
          <w:szCs w:val="18"/>
        </w:rPr>
      </w:pPr>
    </w:p>
    <w:p w14:paraId="2288F0B2" w14:textId="241EFC8C" w:rsidR="00A22978" w:rsidRDefault="00A22978" w:rsidP="00144E1B">
      <w:pPr>
        <w:pStyle w:val="MDPI31text"/>
        <w:ind w:left="0" w:firstLine="0"/>
        <w:rPr>
          <w:sz w:val="18"/>
          <w:szCs w:val="18"/>
        </w:rPr>
      </w:pPr>
    </w:p>
    <w:p w14:paraId="53CB3A8F" w14:textId="6AF64693" w:rsidR="00A22978" w:rsidRDefault="00A22978" w:rsidP="00A22978">
      <w:pPr>
        <w:pStyle w:val="MDPI31text"/>
        <w:ind w:left="1020" w:firstLine="510"/>
        <w:jc w:val="center"/>
        <w:rPr>
          <w:sz w:val="18"/>
          <w:szCs w:val="18"/>
        </w:rPr>
      </w:pPr>
      <w:r>
        <w:rPr>
          <w:sz w:val="18"/>
          <w:szCs w:val="18"/>
        </w:rPr>
        <w:t>Figure – 1.10 below compare the Male and Female health status.</w:t>
      </w:r>
    </w:p>
    <w:p w14:paraId="7F51A09B" w14:textId="30CD1CF8" w:rsidR="00A22978" w:rsidRDefault="00A22978" w:rsidP="00BC4876">
      <w:pPr>
        <w:pStyle w:val="MDPI31text"/>
        <w:ind w:left="0" w:firstLine="0"/>
        <w:jc w:val="center"/>
        <w:rPr>
          <w:sz w:val="18"/>
          <w:szCs w:val="18"/>
        </w:rPr>
      </w:pPr>
    </w:p>
    <w:p w14:paraId="47DD1748" w14:textId="7837F50A" w:rsidR="00A22978" w:rsidRDefault="00A22978" w:rsidP="00BC4876">
      <w:pPr>
        <w:pStyle w:val="MDPI31text"/>
        <w:ind w:left="0" w:firstLine="0"/>
        <w:jc w:val="center"/>
        <w:rPr>
          <w:sz w:val="18"/>
          <w:szCs w:val="18"/>
        </w:rPr>
      </w:pPr>
      <w:r>
        <w:rPr>
          <w:noProof/>
          <w:lang w:eastAsia="en-US" w:bidi="ar-SA"/>
        </w:rPr>
        <w:drawing>
          <wp:inline distT="0" distB="0" distL="0" distR="0" wp14:anchorId="15C081AA" wp14:editId="2C9A995C">
            <wp:extent cx="4885755" cy="1988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2320" cy="1995403"/>
                    </a:xfrm>
                    <a:prstGeom prst="rect">
                      <a:avLst/>
                    </a:prstGeom>
                  </pic:spPr>
                </pic:pic>
              </a:graphicData>
            </a:graphic>
          </wp:inline>
        </w:drawing>
      </w:r>
    </w:p>
    <w:p w14:paraId="5497E160" w14:textId="6E1E240A" w:rsidR="002B7DDD" w:rsidRDefault="00A22978" w:rsidP="00144E1B">
      <w:pPr>
        <w:pStyle w:val="MDPI31text"/>
        <w:ind w:left="0" w:firstLine="0"/>
        <w:jc w:val="center"/>
        <w:rPr>
          <w:sz w:val="18"/>
          <w:szCs w:val="18"/>
        </w:rPr>
      </w:pPr>
      <w:r>
        <w:rPr>
          <w:sz w:val="18"/>
          <w:szCs w:val="18"/>
        </w:rPr>
        <w:t>Figure – 1.10</w:t>
      </w:r>
    </w:p>
    <w:p w14:paraId="15597531" w14:textId="77777777" w:rsidR="00144E1B" w:rsidRDefault="00144E1B" w:rsidP="00144E1B">
      <w:pPr>
        <w:pStyle w:val="MDPI31text"/>
        <w:ind w:left="0" w:firstLine="0"/>
        <w:jc w:val="center"/>
        <w:rPr>
          <w:sz w:val="18"/>
          <w:szCs w:val="18"/>
        </w:rPr>
      </w:pPr>
    </w:p>
    <w:p w14:paraId="4A5D5601" w14:textId="23E21179" w:rsidR="002B7DDD" w:rsidRDefault="002B7DDD" w:rsidP="00144E1B">
      <w:pPr>
        <w:pStyle w:val="MDPI31text"/>
        <w:ind w:left="3060" w:firstLine="510"/>
        <w:rPr>
          <w:sz w:val="18"/>
          <w:szCs w:val="18"/>
        </w:rPr>
      </w:pPr>
      <w:r>
        <w:rPr>
          <w:sz w:val="18"/>
          <w:szCs w:val="18"/>
        </w:rPr>
        <w:t>Figure – 1.1</w:t>
      </w:r>
      <w:r w:rsidR="00144E1B">
        <w:rPr>
          <w:sz w:val="18"/>
          <w:szCs w:val="18"/>
        </w:rPr>
        <w:t>1</w:t>
      </w:r>
      <w:r>
        <w:rPr>
          <w:sz w:val="18"/>
          <w:szCs w:val="18"/>
        </w:rPr>
        <w:t xml:space="preserve"> </w:t>
      </w:r>
      <w:r w:rsidR="00144E1B">
        <w:rPr>
          <w:sz w:val="18"/>
          <w:szCs w:val="18"/>
        </w:rPr>
        <w:t>shows the decision tree</w:t>
      </w:r>
      <w:r>
        <w:rPr>
          <w:sz w:val="18"/>
          <w:szCs w:val="18"/>
        </w:rPr>
        <w:t>.</w:t>
      </w:r>
    </w:p>
    <w:p w14:paraId="02CA0C19" w14:textId="236498A8" w:rsidR="00BC4876" w:rsidRDefault="00BC4876" w:rsidP="00BC4876">
      <w:pPr>
        <w:pStyle w:val="MDPI31text"/>
        <w:ind w:left="0" w:firstLine="0"/>
        <w:jc w:val="center"/>
        <w:rPr>
          <w:sz w:val="18"/>
          <w:szCs w:val="18"/>
        </w:rPr>
      </w:pPr>
    </w:p>
    <w:p w14:paraId="65411E6D" w14:textId="462F6305" w:rsidR="002B7DDD" w:rsidRDefault="002B7DDD" w:rsidP="00BC4876">
      <w:pPr>
        <w:pStyle w:val="MDPI31text"/>
        <w:ind w:left="0" w:firstLine="0"/>
        <w:jc w:val="center"/>
        <w:rPr>
          <w:sz w:val="18"/>
          <w:szCs w:val="18"/>
        </w:rPr>
      </w:pPr>
      <w:r>
        <w:rPr>
          <w:noProof/>
          <w:lang w:eastAsia="en-US" w:bidi="ar-SA"/>
        </w:rPr>
        <w:drawing>
          <wp:inline distT="0" distB="0" distL="0" distR="0" wp14:anchorId="065977A8" wp14:editId="48A93C3D">
            <wp:extent cx="3811066" cy="2795122"/>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1273" cy="2802608"/>
                    </a:xfrm>
                    <a:prstGeom prst="rect">
                      <a:avLst/>
                    </a:prstGeom>
                  </pic:spPr>
                </pic:pic>
              </a:graphicData>
            </a:graphic>
          </wp:inline>
        </w:drawing>
      </w:r>
    </w:p>
    <w:p w14:paraId="22F68FFC" w14:textId="1FA82A45" w:rsidR="00144E1B" w:rsidRDefault="00144E1B" w:rsidP="00BC4876">
      <w:pPr>
        <w:pStyle w:val="MDPI31text"/>
        <w:ind w:left="0" w:firstLine="0"/>
        <w:jc w:val="center"/>
        <w:rPr>
          <w:sz w:val="18"/>
          <w:szCs w:val="18"/>
        </w:rPr>
      </w:pPr>
      <w:r>
        <w:rPr>
          <w:sz w:val="18"/>
          <w:szCs w:val="18"/>
        </w:rPr>
        <w:t>Figure – 1.11</w:t>
      </w:r>
    </w:p>
    <w:p w14:paraId="188E9882" w14:textId="4E7C1825" w:rsidR="00BC4876" w:rsidRPr="001E1114" w:rsidRDefault="001E1114" w:rsidP="001E1114">
      <w:pPr>
        <w:spacing w:line="240" w:lineRule="auto"/>
        <w:jc w:val="left"/>
        <w:rPr>
          <w:rFonts w:eastAsia="Times New Roman"/>
          <w:noProof w:val="0"/>
          <w:snapToGrid w:val="0"/>
          <w:sz w:val="18"/>
          <w:szCs w:val="18"/>
          <w:lang w:eastAsia="de-DE" w:bidi="en-US"/>
        </w:rPr>
      </w:pPr>
      <w:r>
        <w:rPr>
          <w:sz w:val="18"/>
          <w:szCs w:val="18"/>
        </w:rPr>
        <w:br w:type="page"/>
      </w:r>
    </w:p>
    <w:p w14:paraId="6795E8EC" w14:textId="77777777" w:rsidR="0078098D" w:rsidRDefault="0078098D" w:rsidP="00B50DE4">
      <w:pPr>
        <w:pStyle w:val="MDPI31text"/>
        <w:ind w:left="0" w:firstLine="0"/>
        <w:jc w:val="center"/>
        <w:rPr>
          <w:sz w:val="18"/>
          <w:szCs w:val="18"/>
        </w:rPr>
      </w:pPr>
    </w:p>
    <w:p w14:paraId="680FD1A7" w14:textId="3B73338E" w:rsidR="00B50DE4" w:rsidRDefault="00B50DE4" w:rsidP="00B50DE4">
      <w:pPr>
        <w:pStyle w:val="MDPI31text"/>
        <w:ind w:left="0" w:firstLine="0"/>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3. Implementation:</w:t>
      </w:r>
    </w:p>
    <w:p w14:paraId="4D8D8FB3" w14:textId="1C582CE4" w:rsidR="00B50DE4" w:rsidRDefault="00EA511E" w:rsidP="00EA511E">
      <w:pPr>
        <w:pStyle w:val="MDPI31text"/>
        <w:ind w:left="3060" w:firstLine="510"/>
        <w:rPr>
          <w:sz w:val="18"/>
          <w:szCs w:val="18"/>
        </w:rPr>
      </w:pPr>
      <w:r>
        <w:rPr>
          <w:sz w:val="18"/>
          <w:szCs w:val="18"/>
        </w:rPr>
        <w:t xml:space="preserve">After receiving the data from our data set, our algorithm will read the corresponding data values (gender, height, weight) and perform the specified calculations on given entities and evaluate BMI. </w:t>
      </w:r>
    </w:p>
    <w:p w14:paraId="7DBEEAEF" w14:textId="27FB08AE" w:rsidR="00EA511E" w:rsidRDefault="00EA511E" w:rsidP="00EA511E">
      <w:pPr>
        <w:pStyle w:val="MDPI31text"/>
        <w:ind w:left="3060" w:firstLine="510"/>
        <w:rPr>
          <w:sz w:val="18"/>
          <w:szCs w:val="18"/>
        </w:rPr>
      </w:pPr>
    </w:p>
    <w:p w14:paraId="6488B5A7" w14:textId="458B8DCE" w:rsidR="00EA511E" w:rsidRDefault="00810A4F" w:rsidP="00810A4F">
      <w:pPr>
        <w:pStyle w:val="MDPI17abstract"/>
      </w:pPr>
      <w:r>
        <w:rPr>
          <w:noProof/>
        </w:rPr>
        <w:drawing>
          <wp:inline distT="0" distB="0" distL="0" distR="0" wp14:anchorId="15CBF892" wp14:editId="7C2C33F1">
            <wp:extent cx="4539984" cy="385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7-16 at 10.24.28 PM.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39984" cy="3852000"/>
                    </a:xfrm>
                    <a:prstGeom prst="rect">
                      <a:avLst/>
                    </a:prstGeom>
                  </pic:spPr>
                </pic:pic>
              </a:graphicData>
            </a:graphic>
          </wp:inline>
        </w:drawing>
      </w:r>
      <w:bookmarkStart w:id="1" w:name="_GoBack"/>
      <w:bookmarkEnd w:id="1"/>
    </w:p>
    <w:p w14:paraId="0E8FE932" w14:textId="79A0CFEB" w:rsidR="00EA511E" w:rsidRDefault="00EA511E" w:rsidP="00EA511E">
      <w:pPr>
        <w:pStyle w:val="MDPI31text"/>
        <w:ind w:left="3060" w:firstLine="510"/>
        <w:rPr>
          <w:sz w:val="18"/>
          <w:szCs w:val="18"/>
        </w:rPr>
      </w:pPr>
    </w:p>
    <w:p w14:paraId="29556D59" w14:textId="72D799CD" w:rsidR="00EA511E" w:rsidRPr="002D3AE3" w:rsidRDefault="00EA511E" w:rsidP="00EA511E">
      <w:pPr>
        <w:pStyle w:val="MDPI31text"/>
        <w:ind w:left="3060" w:firstLine="510"/>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Figure - 2 </w:t>
      </w:r>
      <w:r w:rsidRPr="00EA511E">
        <w:rPr>
          <w:sz w:val="18"/>
          <w:szCs w:val="18"/>
          <w:shd w:val="clear" w:color="auto" w:fill="C00000"/>
        </w:rPr>
        <w:t>[2-vis]</w:t>
      </w:r>
      <w:r>
        <w:rPr>
          <w:sz w:val="18"/>
          <w:szCs w:val="18"/>
        </w:rPr>
        <w:t xml:space="preserve"> </w:t>
      </w:r>
    </w:p>
    <w:p w14:paraId="50ED81F6" w14:textId="4C3F1B62" w:rsidR="003A6A45" w:rsidRDefault="003A6A45" w:rsidP="00FC2D6E">
      <w:pPr>
        <w:spacing w:line="240" w:lineRule="auto"/>
        <w:jc w:val="left"/>
      </w:pPr>
    </w:p>
    <w:p w14:paraId="6441568F" w14:textId="40E2F926" w:rsidR="00FF0BD6" w:rsidRDefault="00FF0BD6" w:rsidP="00205AE5">
      <w:pPr>
        <w:pStyle w:val="MDPI21heading1"/>
      </w:pPr>
      <w:r w:rsidRPr="001F31D1">
        <w:t>3. Results</w:t>
      </w:r>
    </w:p>
    <w:p w14:paraId="70D98CC9" w14:textId="71885D0D" w:rsidR="000E1A9C" w:rsidRDefault="000E1A9C" w:rsidP="000E1A9C">
      <w:pPr>
        <w:pStyle w:val="MDPI21heading1"/>
        <w:jc w:val="center"/>
      </w:pPr>
      <w:r>
        <w:rPr>
          <w:noProof/>
          <w:lang w:eastAsia="en-US" w:bidi="ar-SA"/>
        </w:rPr>
        <w:drawing>
          <wp:inline distT="0" distB="0" distL="0" distR="0" wp14:anchorId="5401FE43" wp14:editId="5500C6FC">
            <wp:extent cx="4231037" cy="2052505"/>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1704" cy="2062531"/>
                    </a:xfrm>
                    <a:prstGeom prst="rect">
                      <a:avLst/>
                    </a:prstGeom>
                    <a:noFill/>
                    <a:ln>
                      <a:noFill/>
                    </a:ln>
                  </pic:spPr>
                </pic:pic>
              </a:graphicData>
            </a:graphic>
          </wp:inline>
        </w:drawing>
      </w:r>
    </w:p>
    <w:p w14:paraId="1766AE37" w14:textId="2CA82B2B" w:rsidR="000E1A9C" w:rsidRDefault="000E1A9C" w:rsidP="000E1A9C">
      <w:pPr>
        <w:pStyle w:val="MDPI41tablecaption"/>
      </w:pPr>
      <w:r>
        <w:rPr>
          <w:b/>
        </w:rPr>
        <w:t>Table 1</w:t>
      </w:r>
      <w:r w:rsidRPr="00325902">
        <w:rPr>
          <w:b/>
        </w:rPr>
        <w:t>.</w:t>
      </w:r>
      <w:r w:rsidRPr="00325902">
        <w:t xml:space="preserve"> This table</w:t>
      </w:r>
      <w:r>
        <w:t xml:space="preserve"> shows precision and accuracy of Linear Regression model which we applied on our data set.</w:t>
      </w:r>
    </w:p>
    <w:p w14:paraId="4D3902A8" w14:textId="77777777" w:rsidR="000E1A9C" w:rsidRDefault="000E1A9C" w:rsidP="000E1A9C">
      <w:pPr>
        <w:pStyle w:val="MDPI41tablecaption"/>
      </w:pPr>
    </w:p>
    <w:p w14:paraId="2BEF4920" w14:textId="748FD706" w:rsidR="000E1A9C" w:rsidRPr="001F31D1" w:rsidRDefault="000E1A9C" w:rsidP="000E1A9C">
      <w:pPr>
        <w:pStyle w:val="MDPI41tablecaption"/>
        <w:jc w:val="center"/>
      </w:pPr>
      <w:r>
        <w:rPr>
          <w:noProof/>
          <w:lang w:eastAsia="en-US" w:bidi="ar-SA"/>
        </w:rPr>
        <w:lastRenderedPageBreak/>
        <w:drawing>
          <wp:inline distT="0" distB="0" distL="0" distR="0" wp14:anchorId="17042F01" wp14:editId="1765C18B">
            <wp:extent cx="4510006" cy="1824084"/>
            <wp:effectExtent l="0" t="0" r="508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2785" cy="1837342"/>
                    </a:xfrm>
                    <a:prstGeom prst="rect">
                      <a:avLst/>
                    </a:prstGeom>
                  </pic:spPr>
                </pic:pic>
              </a:graphicData>
            </a:graphic>
          </wp:inline>
        </w:drawing>
      </w:r>
    </w:p>
    <w:p w14:paraId="68A613E1" w14:textId="2B8513BE" w:rsidR="000E1A9C" w:rsidRDefault="00FF0BD6" w:rsidP="000E1A9C">
      <w:pPr>
        <w:pStyle w:val="MDPI41tablecaption"/>
      </w:pPr>
      <w:r>
        <w:rPr>
          <w:b/>
        </w:rPr>
        <w:t xml:space="preserve">Table </w:t>
      </w:r>
      <w:r w:rsidR="000E1A9C">
        <w:rPr>
          <w:b/>
        </w:rPr>
        <w:t>2</w:t>
      </w:r>
      <w:r w:rsidRPr="00325902">
        <w:rPr>
          <w:b/>
        </w:rPr>
        <w:t>.</w:t>
      </w:r>
      <w:r w:rsidRPr="00325902">
        <w:t xml:space="preserve"> </w:t>
      </w:r>
      <w:r w:rsidR="000E1A9C" w:rsidRPr="00325902">
        <w:t>This table</w:t>
      </w:r>
      <w:r w:rsidR="000E1A9C">
        <w:t xml:space="preserve"> shows precision and accuracy of Random Forest model which we applied on our data set.</w:t>
      </w:r>
    </w:p>
    <w:p w14:paraId="2B533392" w14:textId="1B1198F8" w:rsidR="000E1A9C" w:rsidRDefault="000E1A9C" w:rsidP="000E1A9C">
      <w:pPr>
        <w:pStyle w:val="MDPI41tablecaption"/>
      </w:pPr>
    </w:p>
    <w:p w14:paraId="0D2618A5" w14:textId="7EFC64BA" w:rsidR="000E1A9C" w:rsidRDefault="000E1A9C" w:rsidP="000E1A9C">
      <w:pPr>
        <w:pStyle w:val="MDPI41tablecaption"/>
        <w:jc w:val="center"/>
      </w:pPr>
      <w:r>
        <w:rPr>
          <w:noProof/>
          <w:lang w:eastAsia="en-US" w:bidi="ar-SA"/>
        </w:rPr>
        <w:drawing>
          <wp:inline distT="0" distB="0" distL="0" distR="0" wp14:anchorId="5594D172" wp14:editId="42F095C3">
            <wp:extent cx="3749706" cy="2688956"/>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5154" cy="2714376"/>
                    </a:xfrm>
                    <a:prstGeom prst="rect">
                      <a:avLst/>
                    </a:prstGeom>
                  </pic:spPr>
                </pic:pic>
              </a:graphicData>
            </a:graphic>
          </wp:inline>
        </w:drawing>
      </w:r>
    </w:p>
    <w:p w14:paraId="33B125FD" w14:textId="304C97FB" w:rsidR="000E1A9C" w:rsidRDefault="000E1A9C" w:rsidP="000E1A9C">
      <w:pPr>
        <w:pStyle w:val="MDPI41tablecaption"/>
        <w:jc w:val="center"/>
      </w:pPr>
      <w:r>
        <w:t>Figure – 3.1</w:t>
      </w:r>
    </w:p>
    <w:p w14:paraId="056F38ED" w14:textId="77777777" w:rsidR="000E1A9C" w:rsidRDefault="000E1A9C" w:rsidP="000E1A9C">
      <w:pPr>
        <w:pStyle w:val="MDPI41tablecaption"/>
        <w:jc w:val="center"/>
      </w:pP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FF0BD6" w:rsidRPr="008C41A6" w14:paraId="5209FD91" w14:textId="77777777" w:rsidTr="008C2D58">
        <w:tc>
          <w:tcPr>
            <w:tcW w:w="2619" w:type="dxa"/>
            <w:tcBorders>
              <w:bottom w:val="single" w:sz="4" w:space="0" w:color="auto"/>
            </w:tcBorders>
            <w:shd w:val="clear" w:color="auto" w:fill="auto"/>
            <w:vAlign w:val="center"/>
          </w:tcPr>
          <w:p w14:paraId="203EBD04" w14:textId="21B3C313" w:rsidR="00FF0BD6" w:rsidRPr="007F7C8C" w:rsidRDefault="000E1A9C" w:rsidP="008C41A6">
            <w:pPr>
              <w:pStyle w:val="MDPI42tablebody"/>
              <w:spacing w:line="240" w:lineRule="auto"/>
              <w:rPr>
                <w:b/>
                <w:snapToGrid/>
              </w:rPr>
            </w:pPr>
            <w:r>
              <w:rPr>
                <w:b/>
                <w:snapToGrid/>
              </w:rPr>
              <w:t>Models</w:t>
            </w:r>
          </w:p>
        </w:tc>
        <w:tc>
          <w:tcPr>
            <w:tcW w:w="2619" w:type="dxa"/>
            <w:tcBorders>
              <w:bottom w:val="single" w:sz="4" w:space="0" w:color="auto"/>
            </w:tcBorders>
            <w:shd w:val="clear" w:color="auto" w:fill="auto"/>
            <w:vAlign w:val="center"/>
          </w:tcPr>
          <w:p w14:paraId="21E60F68" w14:textId="00CEA1B7" w:rsidR="00FF0BD6" w:rsidRPr="007F7C8C" w:rsidRDefault="000E1A9C" w:rsidP="008C41A6">
            <w:pPr>
              <w:pStyle w:val="MDPI42tablebody"/>
              <w:spacing w:line="240" w:lineRule="auto"/>
              <w:rPr>
                <w:b/>
                <w:snapToGrid/>
              </w:rPr>
            </w:pPr>
            <w:r>
              <w:rPr>
                <w:b/>
                <w:snapToGrid/>
              </w:rPr>
              <w:t>Data</w:t>
            </w:r>
          </w:p>
        </w:tc>
        <w:tc>
          <w:tcPr>
            <w:tcW w:w="2619" w:type="dxa"/>
            <w:tcBorders>
              <w:bottom w:val="single" w:sz="4" w:space="0" w:color="auto"/>
            </w:tcBorders>
            <w:shd w:val="clear" w:color="auto" w:fill="auto"/>
            <w:vAlign w:val="center"/>
          </w:tcPr>
          <w:p w14:paraId="11E9D12A" w14:textId="72B94A7D" w:rsidR="00FF0BD6" w:rsidRPr="007F7C8C" w:rsidRDefault="000E1A9C" w:rsidP="008C41A6">
            <w:pPr>
              <w:pStyle w:val="MDPI42tablebody"/>
              <w:spacing w:line="240" w:lineRule="auto"/>
              <w:rPr>
                <w:b/>
                <w:snapToGrid/>
              </w:rPr>
            </w:pPr>
            <w:r>
              <w:rPr>
                <w:b/>
                <w:snapToGrid/>
              </w:rPr>
              <w:t>Accuracy(%)</w:t>
            </w:r>
          </w:p>
        </w:tc>
      </w:tr>
      <w:tr w:rsidR="00FF0BD6" w:rsidRPr="008C41A6" w14:paraId="374EA101" w14:textId="77777777" w:rsidTr="008C2D58">
        <w:tc>
          <w:tcPr>
            <w:tcW w:w="2619" w:type="dxa"/>
            <w:shd w:val="clear" w:color="auto" w:fill="auto"/>
            <w:vAlign w:val="center"/>
          </w:tcPr>
          <w:p w14:paraId="64517E30" w14:textId="0811D14E" w:rsidR="00FF0BD6" w:rsidRPr="00F220D4" w:rsidRDefault="000E1A9C" w:rsidP="008C41A6">
            <w:pPr>
              <w:pStyle w:val="MDPI42tablebody"/>
              <w:spacing w:line="240" w:lineRule="auto"/>
            </w:pPr>
            <w:r>
              <w:t>Linear Regression</w:t>
            </w:r>
            <w:r w:rsidR="00FF0BD6" w:rsidRPr="00F220D4">
              <w:t xml:space="preserve"> </w:t>
            </w:r>
          </w:p>
        </w:tc>
        <w:tc>
          <w:tcPr>
            <w:tcW w:w="2619" w:type="dxa"/>
            <w:shd w:val="clear" w:color="auto" w:fill="auto"/>
            <w:vAlign w:val="center"/>
          </w:tcPr>
          <w:p w14:paraId="2562E177" w14:textId="2C7695D0" w:rsidR="00FF0BD6" w:rsidRPr="00F220D4" w:rsidRDefault="000E1A9C" w:rsidP="008C41A6">
            <w:pPr>
              <w:pStyle w:val="MDPI42tablebody"/>
              <w:spacing w:line="240" w:lineRule="auto"/>
            </w:pPr>
            <w:r>
              <w:t>500 persons data</w:t>
            </w:r>
          </w:p>
        </w:tc>
        <w:tc>
          <w:tcPr>
            <w:tcW w:w="2619" w:type="dxa"/>
            <w:shd w:val="clear" w:color="auto" w:fill="auto"/>
            <w:vAlign w:val="center"/>
          </w:tcPr>
          <w:p w14:paraId="5D704687" w14:textId="3F70F5F4" w:rsidR="00FF0BD6" w:rsidRPr="00F220D4" w:rsidRDefault="00436970" w:rsidP="008C41A6">
            <w:pPr>
              <w:pStyle w:val="MDPI42tablebody"/>
              <w:spacing w:line="240" w:lineRule="auto"/>
            </w:pPr>
            <w:r>
              <w:t>84</w:t>
            </w:r>
          </w:p>
        </w:tc>
      </w:tr>
      <w:tr w:rsidR="00FF0BD6" w:rsidRPr="008C41A6" w14:paraId="43E849B1" w14:textId="77777777" w:rsidTr="008C2D58">
        <w:tc>
          <w:tcPr>
            <w:tcW w:w="2619" w:type="dxa"/>
            <w:shd w:val="clear" w:color="auto" w:fill="auto"/>
            <w:vAlign w:val="center"/>
          </w:tcPr>
          <w:p w14:paraId="5E8375C8" w14:textId="2634C96A" w:rsidR="00FF0BD6" w:rsidRPr="00F220D4" w:rsidRDefault="000E1A9C" w:rsidP="008C41A6">
            <w:pPr>
              <w:pStyle w:val="MDPI42tablebody"/>
              <w:spacing w:line="240" w:lineRule="auto"/>
            </w:pPr>
            <w:r>
              <w:t>Random Forest</w:t>
            </w:r>
          </w:p>
        </w:tc>
        <w:tc>
          <w:tcPr>
            <w:tcW w:w="2619" w:type="dxa"/>
            <w:shd w:val="clear" w:color="auto" w:fill="auto"/>
            <w:vAlign w:val="center"/>
          </w:tcPr>
          <w:p w14:paraId="744A725D" w14:textId="06EC9253" w:rsidR="00FF0BD6" w:rsidRPr="00F220D4" w:rsidRDefault="000E1A9C" w:rsidP="008C41A6">
            <w:pPr>
              <w:pStyle w:val="MDPI42tablebody"/>
              <w:spacing w:line="240" w:lineRule="auto"/>
            </w:pPr>
            <w:r>
              <w:t>500 persons data</w:t>
            </w:r>
          </w:p>
        </w:tc>
        <w:tc>
          <w:tcPr>
            <w:tcW w:w="2619" w:type="dxa"/>
            <w:shd w:val="clear" w:color="auto" w:fill="auto"/>
            <w:vAlign w:val="center"/>
          </w:tcPr>
          <w:p w14:paraId="67124B86" w14:textId="7F4FB2E9" w:rsidR="00FF0BD6" w:rsidRPr="00F220D4" w:rsidRDefault="00436970" w:rsidP="008C41A6">
            <w:pPr>
              <w:pStyle w:val="MDPI42tablebody"/>
              <w:spacing w:line="240" w:lineRule="auto"/>
            </w:pPr>
            <w:r>
              <w:t xml:space="preserve">  91%</w:t>
            </w:r>
          </w:p>
        </w:tc>
      </w:tr>
      <w:tr w:rsidR="00436970" w:rsidRPr="008C41A6" w14:paraId="3CC4890C" w14:textId="77777777" w:rsidTr="008C2D58">
        <w:tc>
          <w:tcPr>
            <w:tcW w:w="2619" w:type="dxa"/>
            <w:shd w:val="clear" w:color="auto" w:fill="auto"/>
            <w:vAlign w:val="center"/>
          </w:tcPr>
          <w:p w14:paraId="718CFB11" w14:textId="77777777" w:rsidR="00436970" w:rsidRDefault="00436970" w:rsidP="00436970">
            <w:pPr>
              <w:pStyle w:val="MDPI42tablebody"/>
              <w:spacing w:line="240" w:lineRule="auto"/>
              <w:jc w:val="both"/>
            </w:pPr>
          </w:p>
        </w:tc>
        <w:tc>
          <w:tcPr>
            <w:tcW w:w="2619" w:type="dxa"/>
            <w:shd w:val="clear" w:color="auto" w:fill="auto"/>
            <w:vAlign w:val="center"/>
          </w:tcPr>
          <w:p w14:paraId="4888B742" w14:textId="77777777" w:rsidR="00436970" w:rsidRDefault="00436970" w:rsidP="00436970">
            <w:pPr>
              <w:pStyle w:val="MDPI42tablebody"/>
              <w:spacing w:line="240" w:lineRule="auto"/>
              <w:jc w:val="both"/>
            </w:pPr>
          </w:p>
        </w:tc>
        <w:tc>
          <w:tcPr>
            <w:tcW w:w="2619" w:type="dxa"/>
            <w:shd w:val="clear" w:color="auto" w:fill="auto"/>
            <w:vAlign w:val="center"/>
          </w:tcPr>
          <w:p w14:paraId="3FEB3106" w14:textId="77777777" w:rsidR="00436970" w:rsidRDefault="00436970" w:rsidP="008C41A6">
            <w:pPr>
              <w:pStyle w:val="MDPI42tablebody"/>
              <w:spacing w:line="240" w:lineRule="auto"/>
            </w:pPr>
          </w:p>
        </w:tc>
      </w:tr>
    </w:tbl>
    <w:p w14:paraId="292FDB58" w14:textId="55FE07E1" w:rsidR="00FC2D6E" w:rsidRDefault="00FC2D6E" w:rsidP="00436970">
      <w:pPr>
        <w:pStyle w:val="MDPI22heading2"/>
        <w:spacing w:before="240"/>
        <w:ind w:left="0"/>
      </w:pPr>
    </w:p>
    <w:p w14:paraId="5F302B67" w14:textId="2F6CF866" w:rsidR="007E704A" w:rsidRPr="00FC2D6E" w:rsidRDefault="00FC2D6E" w:rsidP="00FC2D6E">
      <w:pPr>
        <w:spacing w:line="240" w:lineRule="auto"/>
        <w:jc w:val="left"/>
        <w:rPr>
          <w:rFonts w:eastAsia="Times New Roman"/>
          <w:i/>
          <w:snapToGrid w:val="0"/>
          <w:szCs w:val="22"/>
          <w:lang w:eastAsia="de-DE" w:bidi="en-US"/>
        </w:rPr>
      </w:pPr>
      <w:r>
        <w:br w:type="page"/>
      </w:r>
    </w:p>
    <w:p w14:paraId="2BFE813F" w14:textId="77777777" w:rsidR="00FF0BD6" w:rsidRPr="00325902" w:rsidRDefault="00FF0BD6" w:rsidP="00FF0BD6">
      <w:pPr>
        <w:pStyle w:val="MDPI21heading1"/>
      </w:pPr>
      <w:r w:rsidRPr="00325902">
        <w:lastRenderedPageBreak/>
        <w:t>4. Discussion</w:t>
      </w:r>
    </w:p>
    <w:p w14:paraId="5DB1078B" w14:textId="0ABCB11A" w:rsidR="00FF0BD6" w:rsidRDefault="00436970" w:rsidP="00205AE5">
      <w:pPr>
        <w:pStyle w:val="MDPI31text"/>
      </w:pPr>
      <w:r>
        <w:t xml:space="preserve">Obesity being a very common problem in today’s modern world lead towards many serious diseases i.e., Diabetes, Heart problems, Asthma and others. So, in order to know the health status and level of obesity BMI is used which consist of a person’s height and weight. </w:t>
      </w:r>
    </w:p>
    <w:p w14:paraId="6AA24912" w14:textId="782B52A2" w:rsidR="00574C7E" w:rsidRDefault="00436970" w:rsidP="00574C7E">
      <w:pPr>
        <w:pStyle w:val="MDPI31text"/>
      </w:pPr>
      <w:r>
        <w:t>In this study, we have experimented with BMI calculation</w:t>
      </w:r>
      <w:r w:rsidR="00574C7E">
        <w:t xml:space="preserve"> using a data set of 500 individual (without missing any value) using Random Forest model and Linear         Regression model. The dataset, which we used, was collected, labeled, and trained by devbrabal who is a student in</w:t>
      </w:r>
      <w:r w:rsidR="00574C7E">
        <w:rPr>
          <w:rFonts w:ascii="Arial" w:hAnsi="Arial" w:cs="Arial"/>
          <w:sz w:val="21"/>
          <w:szCs w:val="21"/>
        </w:rPr>
        <w:t xml:space="preserve"> </w:t>
      </w:r>
      <w:r w:rsidR="00574C7E" w:rsidRPr="00574C7E">
        <w:t>at National Institute of Technology, Raipur Raipur, Chhattisgarh, India</w:t>
      </w:r>
      <w:r w:rsidR="00574C7E">
        <w:t xml:space="preserve"> and we have taken this data set from his kaggel account.</w:t>
      </w:r>
    </w:p>
    <w:p w14:paraId="380E1BDB" w14:textId="7C1370E9" w:rsidR="00FF0BD6" w:rsidRDefault="003A6A45" w:rsidP="00FC2D6E">
      <w:pPr>
        <w:pStyle w:val="MDPI31text"/>
      </w:pPr>
      <w:r>
        <w:t>We compared the performances of Liner Regression and Random Forest</w:t>
      </w:r>
      <w:r w:rsidR="004C1753">
        <w:t xml:space="preserve"> and achieved a good result. However, Random Forest performed better than Linear Regression by giving 91% accuracy rate whereas Linear Regression gave an accuracy of 84%.</w:t>
      </w:r>
      <w:r w:rsidR="004C1753">
        <w:br/>
        <w:t>Moreover, the aim of our study was to provide an accurate result by calculating the BMI of the person after he/she enters his/her data We collected data for adult males and females and transgender were omitted from this study.</w:t>
      </w:r>
      <w:r w:rsidR="004C1753">
        <w:br/>
        <w:t xml:space="preserve">In future work we can further improve the accuracy by </w:t>
      </w:r>
      <w:r w:rsidR="00E171E3">
        <w:t>adding more samples and increasing the range of BMI such as for children and people in old ages as well. Furthermore, the study could also include transgender in it since this category is also widely spread and can also be benefitted from this model in future.</w:t>
      </w:r>
    </w:p>
    <w:p w14:paraId="10DF9F0C" w14:textId="77777777" w:rsidR="00FC2D6E" w:rsidRDefault="00FC2D6E" w:rsidP="00FC2D6E">
      <w:pPr>
        <w:pStyle w:val="MDPI31text"/>
      </w:pPr>
    </w:p>
    <w:p w14:paraId="104F7CA6" w14:textId="15250EDB" w:rsidR="00FF0BD6" w:rsidRPr="00613B31" w:rsidRDefault="00FF0BD6" w:rsidP="00FF0BD6">
      <w:pPr>
        <w:pStyle w:val="MDPI62BackMatter"/>
      </w:pPr>
      <w:r w:rsidRPr="00613B31">
        <w:rPr>
          <w:b/>
        </w:rPr>
        <w:t>Author Contributions:</w:t>
      </w:r>
      <w:r w:rsidR="000E642B">
        <w:t xml:space="preserve"> “Conceptualization, A.H. and S.A</w:t>
      </w:r>
      <w:r w:rsidR="005454A5">
        <w:t>.; methodology, S.A</w:t>
      </w:r>
      <w:r w:rsidR="000E642B">
        <w:t>.; software, A.H</w:t>
      </w:r>
      <w:r w:rsidRPr="00613B31">
        <w:t xml:space="preserve">.; validation, </w:t>
      </w:r>
      <w:r w:rsidR="000E642B">
        <w:t>A.H. and S.A</w:t>
      </w:r>
      <w:r w:rsidRPr="00613B31">
        <w:t xml:space="preserve">.; formal analysis, </w:t>
      </w:r>
      <w:r w:rsidR="000E642B">
        <w:t>A.H</w:t>
      </w:r>
      <w:r w:rsidRPr="00613B31">
        <w:t>.; investigation</w:t>
      </w:r>
      <w:r w:rsidR="000E642B" w:rsidRPr="000E642B">
        <w:t xml:space="preserve"> </w:t>
      </w:r>
      <w:r w:rsidR="000E642B">
        <w:t>A.H</w:t>
      </w:r>
      <w:r w:rsidRPr="00613B31">
        <w:t xml:space="preserve">.; resources, </w:t>
      </w:r>
      <w:r w:rsidR="000E642B">
        <w:t>A.H</w:t>
      </w:r>
      <w:r w:rsidRPr="00613B31">
        <w:t xml:space="preserve">.; data curation, </w:t>
      </w:r>
      <w:r w:rsidR="000E642B">
        <w:t>A.H. and S.A</w:t>
      </w:r>
      <w:r w:rsidRPr="00613B31">
        <w:t xml:space="preserve">.; writing—original draft preparation, </w:t>
      </w:r>
      <w:r w:rsidR="000E642B">
        <w:t>S.A</w:t>
      </w:r>
      <w:r w:rsidRPr="00613B31">
        <w:t xml:space="preserve">.; writing—review and editing, </w:t>
      </w:r>
      <w:r w:rsidR="000E642B">
        <w:t>S.A</w:t>
      </w:r>
      <w:r w:rsidRPr="00613B31">
        <w:t xml:space="preserve">.; visualization, </w:t>
      </w:r>
      <w:r w:rsidR="000E642B">
        <w:t>A.H</w:t>
      </w:r>
      <w:r w:rsidRPr="00613B31">
        <w:t xml:space="preserve">.; supervision, </w:t>
      </w:r>
      <w:r w:rsidR="000E642B">
        <w:t>S</w:t>
      </w:r>
      <w:r w:rsidR="005454A5">
        <w:t>.A</w:t>
      </w:r>
      <w:r w:rsidRPr="00613B31">
        <w:t xml:space="preserve">.; project administration, </w:t>
      </w:r>
      <w:r w:rsidR="005454A5">
        <w:t>S.A</w:t>
      </w:r>
      <w:r w:rsidRPr="00613B31">
        <w:t xml:space="preserve">.; funding acquisition, </w:t>
      </w:r>
      <w:r w:rsidR="005454A5">
        <w:t>None</w:t>
      </w:r>
      <w:r w:rsidRPr="00613B31">
        <w:t>. All authors have read and agreed to the publi</w:t>
      </w:r>
      <w:r w:rsidR="000E642B">
        <w:t>shed version of the manuscript.</w:t>
      </w:r>
    </w:p>
    <w:p w14:paraId="546DA8D9" w14:textId="60D3BD14" w:rsidR="00FF0BD6" w:rsidRPr="00613B31" w:rsidRDefault="00FF0BD6" w:rsidP="00FF0BD6">
      <w:pPr>
        <w:pStyle w:val="MDPI62BackMatter"/>
      </w:pPr>
      <w:r w:rsidRPr="00613B31">
        <w:rPr>
          <w:b/>
        </w:rPr>
        <w:t>Funding:</w:t>
      </w:r>
      <w:r w:rsidRPr="00613B31">
        <w:t xml:space="preserve"> This research received no external funding</w:t>
      </w:r>
    </w:p>
    <w:p w14:paraId="0DF35DAF" w14:textId="592AC5AA" w:rsidR="002969DF" w:rsidRPr="007D75A8" w:rsidRDefault="002969DF" w:rsidP="002969DF">
      <w:pPr>
        <w:pStyle w:val="MDPI62BackMatter"/>
        <w:rPr>
          <w:b/>
        </w:rPr>
      </w:pPr>
      <w:bookmarkStart w:id="2" w:name="_Hlk60054323"/>
      <w:r w:rsidRPr="007D75A8">
        <w:rPr>
          <w:b/>
        </w:rPr>
        <w:t xml:space="preserve">Institutional Review Board Statement: </w:t>
      </w:r>
      <w:r w:rsidR="00817579">
        <w:t>Not Applicable for this study</w:t>
      </w:r>
      <w:r w:rsidRPr="007D75A8">
        <w:t>.</w:t>
      </w:r>
    </w:p>
    <w:p w14:paraId="4C5DB5AD" w14:textId="7E622D0C" w:rsidR="00817579" w:rsidRPr="007D75A8" w:rsidRDefault="00817579" w:rsidP="00817579">
      <w:pPr>
        <w:pStyle w:val="MDPI62BackMatter"/>
        <w:spacing w:after="0"/>
      </w:pPr>
      <w:r>
        <w:rPr>
          <w:b/>
        </w:rPr>
        <w:t xml:space="preserve">Informed Consent Statement: </w:t>
      </w:r>
      <w:r w:rsidR="002969DF" w:rsidRPr="007D75A8">
        <w:t>Informed consent was obtained from all subjects involv</w:t>
      </w:r>
      <w:r>
        <w:t>ed in the study.</w:t>
      </w:r>
    </w:p>
    <w:p w14:paraId="420F830B" w14:textId="558786CA" w:rsidR="002969DF" w:rsidRPr="007D75A8" w:rsidRDefault="002969DF" w:rsidP="00FC2D6E">
      <w:pPr>
        <w:pStyle w:val="MDPI62BackMatter"/>
        <w:ind w:left="0"/>
      </w:pPr>
    </w:p>
    <w:p w14:paraId="682304A0" w14:textId="437E2F9B" w:rsidR="002969DF" w:rsidRDefault="002969DF" w:rsidP="002969DF">
      <w:pPr>
        <w:pStyle w:val="MDPI62BackMatter"/>
      </w:pPr>
      <w:r w:rsidRPr="007D75A8">
        <w:rPr>
          <w:b/>
        </w:rPr>
        <w:t xml:space="preserve">Data Availability Statement: </w:t>
      </w:r>
      <w:r w:rsidR="00817579">
        <w:t>Data set used is available at following google drive link:</w:t>
      </w:r>
    </w:p>
    <w:p w14:paraId="5AF537A1" w14:textId="6F8755E3" w:rsidR="00817579" w:rsidRDefault="00EF4C2B" w:rsidP="002969DF">
      <w:pPr>
        <w:pStyle w:val="MDPI62BackMatter"/>
      </w:pPr>
      <w:hyperlink r:id="rId26" w:history="1">
        <w:r w:rsidR="00817579" w:rsidRPr="000C4322">
          <w:rPr>
            <w:rStyle w:val="Hyperlink"/>
          </w:rPr>
          <w:t>https://drive.google.com/drive/folders/1DlL_Jttby-P7zZrVojRTiWxt7gSK-Q6f?usp=sharing</w:t>
        </w:r>
      </w:hyperlink>
    </w:p>
    <w:p w14:paraId="2AFA0527" w14:textId="77777777" w:rsidR="00817579" w:rsidRPr="00613B31" w:rsidRDefault="00817579" w:rsidP="002969DF">
      <w:pPr>
        <w:pStyle w:val="MDPI62BackMatter"/>
      </w:pPr>
    </w:p>
    <w:bookmarkEnd w:id="2"/>
    <w:p w14:paraId="5ABA65F7" w14:textId="092A5AEE" w:rsidR="003A6A45" w:rsidRDefault="00FF0BD6" w:rsidP="003A6A45">
      <w:pPr>
        <w:pStyle w:val="MDPI62BackMatter"/>
      </w:pPr>
      <w:r w:rsidRPr="00613B31">
        <w:rPr>
          <w:b/>
        </w:rPr>
        <w:t>Conflicts of Interest:</w:t>
      </w:r>
      <w:r w:rsidRPr="00613B31">
        <w:t xml:space="preserve"> The authors declare no </w:t>
      </w:r>
      <w:r w:rsidR="000C4322">
        <w:t>conflict of interest.</w:t>
      </w:r>
    </w:p>
    <w:p w14:paraId="38EEFFC1" w14:textId="77777777" w:rsidR="003A6A45" w:rsidRDefault="003A6A45">
      <w:pPr>
        <w:spacing w:line="240" w:lineRule="auto"/>
        <w:jc w:val="left"/>
        <w:rPr>
          <w:rFonts w:eastAsia="Times New Roman"/>
          <w:noProof w:val="0"/>
          <w:snapToGrid w:val="0"/>
          <w:sz w:val="18"/>
          <w:lang w:eastAsia="en-US" w:bidi="en-US"/>
        </w:rPr>
      </w:pPr>
      <w:r>
        <w:br w:type="page"/>
      </w:r>
    </w:p>
    <w:p w14:paraId="2BB3BEDC" w14:textId="214B03C1" w:rsidR="00FF0BD6" w:rsidRPr="00FA04F1" w:rsidRDefault="00FF0BD6" w:rsidP="001A242A">
      <w:pPr>
        <w:pStyle w:val="MDPI21heading1"/>
        <w:ind w:left="0"/>
      </w:pPr>
      <w:r w:rsidRPr="00FA04F1">
        <w:lastRenderedPageBreak/>
        <w:t>References</w:t>
      </w:r>
    </w:p>
    <w:p w14:paraId="27E87EE4" w14:textId="77777777" w:rsidR="00552FD1" w:rsidRDefault="00552FD1" w:rsidP="003A6A45">
      <w:pPr>
        <w:pStyle w:val="MDPI71References"/>
        <w:numPr>
          <w:ilvl w:val="0"/>
          <w:numId w:val="0"/>
        </w:numPr>
      </w:pPr>
    </w:p>
    <w:p w14:paraId="3A9C1AB4" w14:textId="77777777" w:rsidR="00552FD1" w:rsidRDefault="00552FD1" w:rsidP="00552FD1">
      <w:pPr>
        <w:pStyle w:val="MDPI71References"/>
        <w:numPr>
          <w:ilvl w:val="0"/>
          <w:numId w:val="0"/>
        </w:numPr>
        <w:ind w:left="425"/>
      </w:pPr>
    </w:p>
    <w:p w14:paraId="7E7E6885" w14:textId="6F67A275" w:rsidR="00552FD1" w:rsidRDefault="00EF4C2B" w:rsidP="00127817">
      <w:pPr>
        <w:pStyle w:val="MDPI71References"/>
        <w:numPr>
          <w:ilvl w:val="0"/>
          <w:numId w:val="17"/>
        </w:numPr>
      </w:pPr>
      <w:hyperlink r:id="rId27" w:history="1">
        <w:r w:rsidR="00127817" w:rsidRPr="002A2023">
          <w:rPr>
            <w:rStyle w:val="Hyperlink"/>
          </w:rPr>
          <w:t>https://www.researchgate.net/publication/269417406_Statistical_methods_for_body_mass_index_a_selective_review_of_the_literature</w:t>
        </w:r>
      </w:hyperlink>
    </w:p>
    <w:p w14:paraId="553F7789" w14:textId="255AA9FF" w:rsidR="00127817" w:rsidRDefault="00EF4C2B" w:rsidP="00127817">
      <w:pPr>
        <w:pStyle w:val="MDPI71References"/>
        <w:numPr>
          <w:ilvl w:val="0"/>
          <w:numId w:val="17"/>
        </w:numPr>
      </w:pPr>
      <w:hyperlink r:id="rId28" w:history="1">
        <w:r w:rsidR="0007265C" w:rsidRPr="00C91F8A">
          <w:rPr>
            <w:rStyle w:val="Hyperlink"/>
          </w:rPr>
          <w:t>https://www.researchgate.net/publication/269417406_Statistical_methods_for_body_mass_index_a_selective_review_of_the_literature</w:t>
        </w:r>
      </w:hyperlink>
    </w:p>
    <w:p w14:paraId="2603CC9D" w14:textId="6A4BCD49" w:rsidR="00127817" w:rsidRDefault="00EF4C2B" w:rsidP="00127817">
      <w:pPr>
        <w:pStyle w:val="MDPI71References"/>
        <w:numPr>
          <w:ilvl w:val="0"/>
          <w:numId w:val="17"/>
        </w:numPr>
      </w:pPr>
      <w:hyperlink r:id="rId29" w:history="1">
        <w:r w:rsidR="0007265C" w:rsidRPr="00C91F8A">
          <w:rPr>
            <w:rStyle w:val="Hyperlink"/>
          </w:rPr>
          <w:t>https://www.kaggle.com/yersever/500-person-gender-height-weight-bodymassindex?select=500_Person_Gender_Height_Weight_Index.csv</w:t>
        </w:r>
      </w:hyperlink>
    </w:p>
    <w:p w14:paraId="5A50AFDB" w14:textId="34DB35C5" w:rsidR="0007265C" w:rsidRPr="00F718EA" w:rsidRDefault="00EA511E" w:rsidP="00127817">
      <w:pPr>
        <w:pStyle w:val="MDPI71References"/>
        <w:numPr>
          <w:ilvl w:val="0"/>
          <w:numId w:val="17"/>
        </w:numPr>
        <w:rPr>
          <w:lang w:val="fr-FR"/>
        </w:rPr>
      </w:pPr>
      <w:r w:rsidRPr="00F718EA">
        <w:rPr>
          <w:lang w:val="fr-FR"/>
        </w:rPr>
        <w:t>2-vis</w:t>
      </w:r>
      <w:r w:rsidR="00F718EA" w:rsidRPr="00F718EA">
        <w:rPr>
          <w:lang w:val="fr-FR"/>
        </w:rPr>
        <w:t xml:space="preserve"> </w:t>
      </w:r>
      <w:hyperlink r:id="rId30" w:anchor="imgrc=TLxjOUDofGUSCM&amp;imgdii=AoLhVKnVaAQjBM" w:history="1">
        <w:r w:rsidR="00F718EA" w:rsidRPr="00C91F8A">
          <w:rPr>
            <w:rStyle w:val="Hyperlink"/>
            <w:lang w:val="fr-FR"/>
          </w:rPr>
          <w:t>https://www.google.com/search?q=BMI+calculation+pics+datascience+machine+learning&amp;tbm=isch&amp;ved=2ahUKEwi2i6fE9eHxAhULShoKHfXdAcsQ2-cCegQIABAA&amp;oq=BMI+calculation+pics+datascience+machine+learning&amp;gs_lcp=CgNpbWcQA1CjCliJc2D4dWgAcAB4AIABjwKIAfw1kgEEMi0yOZgBAKABAaoBC2d3cy13aXotaW1nwAEB&amp;sclient=img&amp;ei=F4LuYPajGYuUafW7h9gM&amp;bih=577&amp;biw=1280#imgrc=TLxjOUDofGUSCM&amp;imgdii=AoLhVKnVaAQjBM</w:t>
        </w:r>
      </w:hyperlink>
    </w:p>
    <w:p w14:paraId="6A5D0595" w14:textId="52EE71A6" w:rsidR="00EA511E" w:rsidRPr="00F718EA" w:rsidRDefault="00EA511E" w:rsidP="00F718EA">
      <w:pPr>
        <w:pStyle w:val="MDPI71References"/>
        <w:numPr>
          <w:ilvl w:val="0"/>
          <w:numId w:val="17"/>
        </w:numPr>
        <w:rPr>
          <w:lang w:val="fr-FR"/>
        </w:rPr>
      </w:pPr>
      <w:r w:rsidRPr="00F718EA">
        <w:rPr>
          <w:lang w:val="fr-FR"/>
        </w:rPr>
        <w:t>1-vis</w:t>
      </w:r>
      <w:r w:rsidR="00F718EA">
        <w:rPr>
          <w:lang w:val="fr-FR"/>
        </w:rPr>
        <w:t xml:space="preserve"> </w:t>
      </w:r>
      <w:hyperlink r:id="rId31" w:anchor="imgrc=TLxjOUDofGUSCM" w:history="1">
        <w:r w:rsidR="00F718EA" w:rsidRPr="00C91F8A">
          <w:rPr>
            <w:rStyle w:val="Hyperlink"/>
            <w:lang w:val="fr-FR"/>
          </w:rPr>
          <w:t>https://www.google.com/search?q=BMI+calculation+pics+datascience+machine+learning&amp;tbm=isch&amp;ved=2ahUKEwi2i6fE9eHxAhULShoKHfXdAcsQ2-cCegQIABAA&amp;oq=BMI+calculation+pics+datascience+machine+learning&amp;gs_lcp=CgNpbWcQA1CjCliJc2D4dWgAcAB4AIABjwKIAfw1kgEEMi0yOZgBAKABAaoBC2d3cy13aXotaW1nwAEB&amp;sclient=img&amp;ei=F4LuYPajGYuUafW7h9gM&amp;bih=577&amp;biw=1280#imgrc=TLxjOUDofGUSCM</w:t>
        </w:r>
      </w:hyperlink>
    </w:p>
    <w:sectPr w:rsidR="00EA511E" w:rsidRPr="00F718EA" w:rsidSect="0057771E">
      <w:headerReference w:type="even" r:id="rId32"/>
      <w:headerReference w:type="default" r:id="rId33"/>
      <w:headerReference w:type="first" r:id="rId34"/>
      <w:footerReference w:type="first" r:id="rId3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13232" w14:textId="77777777" w:rsidR="00EF4C2B" w:rsidRDefault="00EF4C2B">
      <w:pPr>
        <w:spacing w:line="240" w:lineRule="auto"/>
      </w:pPr>
      <w:r>
        <w:separator/>
      </w:r>
    </w:p>
  </w:endnote>
  <w:endnote w:type="continuationSeparator" w:id="0">
    <w:p w14:paraId="25EBAE6A" w14:textId="77777777" w:rsidR="00EF4C2B" w:rsidRDefault="00EF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47671" w14:textId="77777777" w:rsidR="002D55BA" w:rsidRDefault="002D55BA" w:rsidP="0098452D">
    <w:pPr>
      <w:pBdr>
        <w:top w:val="single" w:sz="4" w:space="0" w:color="000000"/>
      </w:pBdr>
      <w:tabs>
        <w:tab w:val="right" w:pos="8844"/>
      </w:tabs>
      <w:adjustRightInd w:val="0"/>
      <w:snapToGrid w:val="0"/>
      <w:spacing w:before="480" w:line="100" w:lineRule="exact"/>
      <w:jc w:val="left"/>
      <w:rPr>
        <w:i/>
        <w:sz w:val="16"/>
        <w:szCs w:val="16"/>
        <w:lang w:val="fr-CH"/>
      </w:rPr>
    </w:pPr>
  </w:p>
  <w:p w14:paraId="444082C6" w14:textId="77777777" w:rsidR="0067215B" w:rsidRPr="00372FCD" w:rsidRDefault="0067215B"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0041236F" w:rsidRPr="0041236F">
      <w:rPr>
        <w:b/>
        <w:bCs/>
        <w:iCs/>
        <w:sz w:val="16"/>
        <w:szCs w:val="16"/>
      </w:rPr>
      <w:t>20</w:t>
    </w:r>
    <w:r w:rsidR="00DC4E4E">
      <w:rPr>
        <w:b/>
        <w:bCs/>
        <w:iCs/>
        <w:sz w:val="16"/>
        <w:szCs w:val="16"/>
      </w:rPr>
      <w:t>21</w:t>
    </w:r>
    <w:r w:rsidR="0041236F" w:rsidRPr="0041236F">
      <w:rPr>
        <w:bCs/>
        <w:iCs/>
        <w:sz w:val="16"/>
        <w:szCs w:val="16"/>
      </w:rPr>
      <w:t xml:space="preserve">, </w:t>
    </w:r>
    <w:r w:rsidR="00DC4E4E">
      <w:rPr>
        <w:bCs/>
        <w:i/>
        <w:iCs/>
        <w:sz w:val="16"/>
        <w:szCs w:val="16"/>
      </w:rPr>
      <w:t>11</w:t>
    </w:r>
    <w:r w:rsidR="0041236F" w:rsidRPr="0041236F">
      <w:rPr>
        <w:bCs/>
        <w:iCs/>
        <w:sz w:val="16"/>
        <w:szCs w:val="16"/>
      </w:rPr>
      <w:t xml:space="preserve">, </w:t>
    </w:r>
    <w:r w:rsidR="00690722">
      <w:rPr>
        <w:bCs/>
        <w:iCs/>
        <w:sz w:val="16"/>
        <w:szCs w:val="16"/>
      </w:rPr>
      <w:t>x</w:t>
    </w:r>
    <w:r w:rsidR="002D55BA">
      <w:rPr>
        <w:bCs/>
        <w:iCs/>
        <w:sz w:val="16"/>
        <w:szCs w:val="16"/>
      </w:rPr>
      <w:t>. https://doi.org/10.3390/xxxxx</w:t>
    </w:r>
    <w:r w:rsidR="00532CFE" w:rsidRPr="004B6803">
      <w:rPr>
        <w:sz w:val="16"/>
        <w:szCs w:val="16"/>
        <w:lang w:val="fr-CH"/>
      </w:rPr>
      <w:tab/>
    </w:r>
    <w:r w:rsidRPr="004B6803">
      <w:rPr>
        <w:sz w:val="16"/>
        <w:szCs w:val="16"/>
        <w:lang w:val="fr-CH"/>
      </w:rPr>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3B19ED" w14:textId="77777777" w:rsidR="00EF4C2B" w:rsidRDefault="00EF4C2B">
      <w:pPr>
        <w:spacing w:line="240" w:lineRule="auto"/>
      </w:pPr>
      <w:r>
        <w:separator/>
      </w:r>
    </w:p>
  </w:footnote>
  <w:footnote w:type="continuationSeparator" w:id="0">
    <w:p w14:paraId="60DC4DD0" w14:textId="77777777" w:rsidR="00EF4C2B" w:rsidRDefault="00EF4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7D39B" w14:textId="77777777" w:rsidR="0067215B" w:rsidRDefault="0067215B"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10CCE" w14:textId="3BFE776C" w:rsidR="002D55BA" w:rsidRDefault="0067215B" w:rsidP="00532CFE">
    <w:pPr>
      <w:tabs>
        <w:tab w:val="right" w:pos="10466"/>
      </w:tabs>
      <w:adjustRightInd w:val="0"/>
      <w:snapToGrid w:val="0"/>
      <w:spacing w:line="240" w:lineRule="auto"/>
      <w:rPr>
        <w:sz w:val="16"/>
      </w:rPr>
    </w:pPr>
    <w:r>
      <w:rPr>
        <w:i/>
        <w:sz w:val="16"/>
      </w:rPr>
      <w:t xml:space="preserve">Appl. Sci. </w:t>
    </w:r>
    <w:r w:rsidR="0041236F" w:rsidRPr="0041236F">
      <w:rPr>
        <w:b/>
        <w:sz w:val="16"/>
      </w:rPr>
      <w:t>20</w:t>
    </w:r>
    <w:r w:rsidR="00DC4E4E">
      <w:rPr>
        <w:b/>
        <w:sz w:val="16"/>
      </w:rPr>
      <w:t>21</w:t>
    </w:r>
    <w:r w:rsidR="0041236F" w:rsidRPr="0041236F">
      <w:rPr>
        <w:sz w:val="16"/>
      </w:rPr>
      <w:t xml:space="preserve">, </w:t>
    </w:r>
    <w:r w:rsidR="00DC4E4E">
      <w:rPr>
        <w:i/>
        <w:sz w:val="16"/>
      </w:rPr>
      <w:t>11</w:t>
    </w:r>
    <w:r w:rsidR="00690722">
      <w:rPr>
        <w:sz w:val="16"/>
      </w:rPr>
      <w:t>, x FOR PEER REVIEW</w:t>
    </w:r>
    <w:r w:rsidR="00532CFE">
      <w:rPr>
        <w:sz w:val="16"/>
      </w:rPr>
      <w:tab/>
    </w:r>
    <w:r w:rsidR="00690722">
      <w:rPr>
        <w:sz w:val="16"/>
      </w:rPr>
      <w:fldChar w:fldCharType="begin"/>
    </w:r>
    <w:r w:rsidR="00690722">
      <w:rPr>
        <w:sz w:val="16"/>
      </w:rPr>
      <w:instrText xml:space="preserve"> PAGE   \* MERGEFORMAT </w:instrText>
    </w:r>
    <w:r w:rsidR="00690722">
      <w:rPr>
        <w:sz w:val="16"/>
      </w:rPr>
      <w:fldChar w:fldCharType="separate"/>
    </w:r>
    <w:r w:rsidR="00810A4F">
      <w:rPr>
        <w:sz w:val="16"/>
      </w:rPr>
      <w:t>7</w:t>
    </w:r>
    <w:r w:rsidR="00690722">
      <w:rPr>
        <w:sz w:val="16"/>
      </w:rPr>
      <w:fldChar w:fldCharType="end"/>
    </w:r>
    <w:r w:rsidR="00690722">
      <w:rPr>
        <w:sz w:val="16"/>
      </w:rPr>
      <w:t xml:space="preserve"> of </w:t>
    </w:r>
    <w:r w:rsidR="00690722">
      <w:rPr>
        <w:sz w:val="16"/>
      </w:rPr>
      <w:fldChar w:fldCharType="begin"/>
    </w:r>
    <w:r w:rsidR="00690722">
      <w:rPr>
        <w:sz w:val="16"/>
      </w:rPr>
      <w:instrText xml:space="preserve"> NUMPAGES   \* MERGEFORMAT </w:instrText>
    </w:r>
    <w:r w:rsidR="00690722">
      <w:rPr>
        <w:sz w:val="16"/>
      </w:rPr>
      <w:fldChar w:fldCharType="separate"/>
    </w:r>
    <w:r w:rsidR="00810A4F">
      <w:rPr>
        <w:sz w:val="16"/>
      </w:rPr>
      <w:t>10</w:t>
    </w:r>
    <w:r w:rsidR="00690722">
      <w:rPr>
        <w:sz w:val="16"/>
      </w:rPr>
      <w:fldChar w:fldCharType="end"/>
    </w:r>
  </w:p>
  <w:p w14:paraId="27D4FF06" w14:textId="77777777" w:rsidR="0067215B" w:rsidRPr="008C3B47"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532CFE" w14:paraId="7D83F628" w14:textId="77777777" w:rsidTr="00532CFE">
      <w:trPr>
        <w:trHeight w:val="686"/>
      </w:trPr>
      <w:tc>
        <w:tcPr>
          <w:tcW w:w="3679" w:type="dxa"/>
          <w:shd w:val="clear" w:color="auto" w:fill="auto"/>
          <w:vAlign w:val="center"/>
        </w:tcPr>
        <w:p w14:paraId="57E2C77F" w14:textId="77777777" w:rsidR="002D55BA" w:rsidRPr="008C41A6" w:rsidRDefault="00A44F77" w:rsidP="00532CFE">
          <w:pPr>
            <w:pStyle w:val="Header"/>
            <w:pBdr>
              <w:bottom w:val="none" w:sz="0" w:space="0" w:color="auto"/>
            </w:pBdr>
            <w:jc w:val="left"/>
            <w:rPr>
              <w:rFonts w:eastAsia="DengXian"/>
              <w:b/>
              <w:bCs/>
            </w:rPr>
          </w:pPr>
          <w:r w:rsidRPr="008C41A6">
            <w:rPr>
              <w:rFonts w:eastAsia="DengXian"/>
              <w:b/>
              <w:bCs/>
              <w:lang w:eastAsia="en-US"/>
            </w:rPr>
            <w:drawing>
              <wp:inline distT="0" distB="0" distL="0" distR="0" wp14:anchorId="360F9C65" wp14:editId="0FEFAAEE">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320C282E" w14:textId="77777777" w:rsidR="002D55BA" w:rsidRPr="008C41A6" w:rsidRDefault="002D55BA" w:rsidP="00532CFE">
          <w:pPr>
            <w:pStyle w:val="Header"/>
            <w:pBdr>
              <w:bottom w:val="none" w:sz="0" w:space="0" w:color="auto"/>
            </w:pBdr>
            <w:rPr>
              <w:rFonts w:eastAsia="DengXian"/>
              <w:b/>
              <w:bCs/>
            </w:rPr>
          </w:pPr>
        </w:p>
      </w:tc>
      <w:tc>
        <w:tcPr>
          <w:tcW w:w="2273" w:type="dxa"/>
          <w:shd w:val="clear" w:color="auto" w:fill="auto"/>
          <w:vAlign w:val="center"/>
        </w:tcPr>
        <w:p w14:paraId="176E4CC6" w14:textId="77777777" w:rsidR="002D55BA" w:rsidRPr="008C41A6" w:rsidRDefault="00A44F77" w:rsidP="00532CFE">
          <w:pPr>
            <w:pStyle w:val="Header"/>
            <w:pBdr>
              <w:bottom w:val="none" w:sz="0" w:space="0" w:color="auto"/>
            </w:pBdr>
            <w:jc w:val="right"/>
            <w:rPr>
              <w:rFonts w:eastAsia="DengXian"/>
              <w:b/>
              <w:bCs/>
            </w:rPr>
          </w:pPr>
          <w:r w:rsidRPr="008C41A6">
            <w:rPr>
              <w:rFonts w:eastAsia="DengXian"/>
              <w:b/>
              <w:bCs/>
              <w:lang w:eastAsia="en-US"/>
            </w:rPr>
            <w:drawing>
              <wp:inline distT="0" distB="0" distL="0" distR="0" wp14:anchorId="787D36F0" wp14:editId="76B18427">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4A875F81" w14:textId="77777777" w:rsidR="0067215B" w:rsidRPr="002D55BA"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B3BD6"/>
    <w:multiLevelType w:val="hybridMultilevel"/>
    <w:tmpl w:val="7472B0F8"/>
    <w:lvl w:ilvl="0" w:tplc="04090001">
      <w:start w:val="1"/>
      <w:numFmt w:val="bullet"/>
      <w:lvlText w:val=""/>
      <w:lvlJc w:val="left"/>
      <w:pPr>
        <w:ind w:left="3842" w:hanging="360"/>
      </w:pPr>
      <w:rPr>
        <w:rFonts w:ascii="Symbol" w:hAnsi="Symbol" w:hint="default"/>
      </w:rPr>
    </w:lvl>
    <w:lvl w:ilvl="1" w:tplc="04090003" w:tentative="1">
      <w:start w:val="1"/>
      <w:numFmt w:val="bullet"/>
      <w:lvlText w:val="o"/>
      <w:lvlJc w:val="left"/>
      <w:pPr>
        <w:ind w:left="4562" w:hanging="360"/>
      </w:pPr>
      <w:rPr>
        <w:rFonts w:ascii="Courier New" w:hAnsi="Courier New" w:cs="Courier New" w:hint="default"/>
      </w:rPr>
    </w:lvl>
    <w:lvl w:ilvl="2" w:tplc="04090005" w:tentative="1">
      <w:start w:val="1"/>
      <w:numFmt w:val="bullet"/>
      <w:lvlText w:val=""/>
      <w:lvlJc w:val="left"/>
      <w:pPr>
        <w:ind w:left="5282" w:hanging="360"/>
      </w:pPr>
      <w:rPr>
        <w:rFonts w:ascii="Wingdings" w:hAnsi="Wingdings" w:hint="default"/>
      </w:rPr>
    </w:lvl>
    <w:lvl w:ilvl="3" w:tplc="04090001" w:tentative="1">
      <w:start w:val="1"/>
      <w:numFmt w:val="bullet"/>
      <w:lvlText w:val=""/>
      <w:lvlJc w:val="left"/>
      <w:pPr>
        <w:ind w:left="6002" w:hanging="360"/>
      </w:pPr>
      <w:rPr>
        <w:rFonts w:ascii="Symbol" w:hAnsi="Symbol" w:hint="default"/>
      </w:rPr>
    </w:lvl>
    <w:lvl w:ilvl="4" w:tplc="04090003" w:tentative="1">
      <w:start w:val="1"/>
      <w:numFmt w:val="bullet"/>
      <w:lvlText w:val="o"/>
      <w:lvlJc w:val="left"/>
      <w:pPr>
        <w:ind w:left="6722" w:hanging="360"/>
      </w:pPr>
      <w:rPr>
        <w:rFonts w:ascii="Courier New" w:hAnsi="Courier New" w:cs="Courier New" w:hint="default"/>
      </w:rPr>
    </w:lvl>
    <w:lvl w:ilvl="5" w:tplc="04090005" w:tentative="1">
      <w:start w:val="1"/>
      <w:numFmt w:val="bullet"/>
      <w:lvlText w:val=""/>
      <w:lvlJc w:val="left"/>
      <w:pPr>
        <w:ind w:left="7442" w:hanging="360"/>
      </w:pPr>
      <w:rPr>
        <w:rFonts w:ascii="Wingdings" w:hAnsi="Wingdings" w:hint="default"/>
      </w:rPr>
    </w:lvl>
    <w:lvl w:ilvl="6" w:tplc="04090001" w:tentative="1">
      <w:start w:val="1"/>
      <w:numFmt w:val="bullet"/>
      <w:lvlText w:val=""/>
      <w:lvlJc w:val="left"/>
      <w:pPr>
        <w:ind w:left="8162" w:hanging="360"/>
      </w:pPr>
      <w:rPr>
        <w:rFonts w:ascii="Symbol" w:hAnsi="Symbol" w:hint="default"/>
      </w:rPr>
    </w:lvl>
    <w:lvl w:ilvl="7" w:tplc="04090003" w:tentative="1">
      <w:start w:val="1"/>
      <w:numFmt w:val="bullet"/>
      <w:lvlText w:val="o"/>
      <w:lvlJc w:val="left"/>
      <w:pPr>
        <w:ind w:left="8882" w:hanging="360"/>
      </w:pPr>
      <w:rPr>
        <w:rFonts w:ascii="Courier New" w:hAnsi="Courier New" w:cs="Courier New" w:hint="default"/>
      </w:rPr>
    </w:lvl>
    <w:lvl w:ilvl="8" w:tplc="04090005" w:tentative="1">
      <w:start w:val="1"/>
      <w:numFmt w:val="bullet"/>
      <w:lvlText w:val=""/>
      <w:lvlJc w:val="left"/>
      <w:pPr>
        <w:ind w:left="9602" w:hanging="360"/>
      </w:pPr>
      <w:rPr>
        <w:rFonts w:ascii="Wingdings" w:hAnsi="Wingdings" w:hint="default"/>
      </w:rPr>
    </w:lvl>
  </w:abstractNum>
  <w:abstractNum w:abstractNumId="1"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3F22D8D"/>
    <w:multiLevelType w:val="hybridMultilevel"/>
    <w:tmpl w:val="C534E9F0"/>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3ED241FB"/>
    <w:multiLevelType w:val="hybridMultilevel"/>
    <w:tmpl w:val="C932F61C"/>
    <w:lvl w:ilvl="0" w:tplc="24AA05B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5"/>
  </w:num>
  <w:num w:numId="2">
    <w:abstractNumId w:val="7"/>
  </w:num>
  <w:num w:numId="3">
    <w:abstractNumId w:val="4"/>
  </w:num>
  <w:num w:numId="4">
    <w:abstractNumId w:val="6"/>
  </w:num>
  <w:num w:numId="5">
    <w:abstractNumId w:val="10"/>
  </w:num>
  <w:num w:numId="6">
    <w:abstractNumId w:val="2"/>
  </w:num>
  <w:num w:numId="7">
    <w:abstractNumId w:val="10"/>
  </w:num>
  <w:num w:numId="8">
    <w:abstractNumId w:val="2"/>
  </w:num>
  <w:num w:numId="9">
    <w:abstractNumId w:val="10"/>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0"/>
  </w:num>
  <w:num w:numId="14">
    <w:abstractNumId w:val="2"/>
  </w:num>
  <w:num w:numId="15">
    <w:abstractNumId w:val="1"/>
  </w:num>
  <w:num w:numId="16">
    <w:abstractNumId w:val="9"/>
  </w:num>
  <w:num w:numId="17">
    <w:abstractNumId w:val="8"/>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04F80"/>
    <w:rsid w:val="00016DAD"/>
    <w:rsid w:val="0007265C"/>
    <w:rsid w:val="000A2660"/>
    <w:rsid w:val="000C4322"/>
    <w:rsid w:val="000C59B3"/>
    <w:rsid w:val="000D139F"/>
    <w:rsid w:val="000E02D7"/>
    <w:rsid w:val="000E1A9C"/>
    <w:rsid w:val="000E642B"/>
    <w:rsid w:val="00110C44"/>
    <w:rsid w:val="0012423C"/>
    <w:rsid w:val="00127817"/>
    <w:rsid w:val="001353A3"/>
    <w:rsid w:val="00144E1B"/>
    <w:rsid w:val="001641DB"/>
    <w:rsid w:val="001649FC"/>
    <w:rsid w:val="00191958"/>
    <w:rsid w:val="001A242A"/>
    <w:rsid w:val="001A4927"/>
    <w:rsid w:val="001E1114"/>
    <w:rsid w:val="001E18D0"/>
    <w:rsid w:val="001E2AEB"/>
    <w:rsid w:val="001F373C"/>
    <w:rsid w:val="00205AE5"/>
    <w:rsid w:val="00216129"/>
    <w:rsid w:val="002211BC"/>
    <w:rsid w:val="0022534F"/>
    <w:rsid w:val="002254A8"/>
    <w:rsid w:val="002650E7"/>
    <w:rsid w:val="002722EE"/>
    <w:rsid w:val="002765F1"/>
    <w:rsid w:val="002969DF"/>
    <w:rsid w:val="002A1E5F"/>
    <w:rsid w:val="002B7DDD"/>
    <w:rsid w:val="002D3AE3"/>
    <w:rsid w:val="002D55BA"/>
    <w:rsid w:val="002F498F"/>
    <w:rsid w:val="003131B7"/>
    <w:rsid w:val="0031744E"/>
    <w:rsid w:val="00326141"/>
    <w:rsid w:val="003350E5"/>
    <w:rsid w:val="00345623"/>
    <w:rsid w:val="0035340B"/>
    <w:rsid w:val="0036255D"/>
    <w:rsid w:val="003A5D62"/>
    <w:rsid w:val="003A6A45"/>
    <w:rsid w:val="003D0525"/>
    <w:rsid w:val="003D1B18"/>
    <w:rsid w:val="003E467D"/>
    <w:rsid w:val="003F36C1"/>
    <w:rsid w:val="003F4D0E"/>
    <w:rsid w:val="00401D30"/>
    <w:rsid w:val="00410F35"/>
    <w:rsid w:val="0041236F"/>
    <w:rsid w:val="00430328"/>
    <w:rsid w:val="00436970"/>
    <w:rsid w:val="0045200E"/>
    <w:rsid w:val="00457A76"/>
    <w:rsid w:val="0047068B"/>
    <w:rsid w:val="0048217A"/>
    <w:rsid w:val="004867DA"/>
    <w:rsid w:val="00493033"/>
    <w:rsid w:val="004A000D"/>
    <w:rsid w:val="004C0CC6"/>
    <w:rsid w:val="004C1753"/>
    <w:rsid w:val="004C207F"/>
    <w:rsid w:val="004D2716"/>
    <w:rsid w:val="004D5BEC"/>
    <w:rsid w:val="004D79C7"/>
    <w:rsid w:val="004E6EC3"/>
    <w:rsid w:val="00502F97"/>
    <w:rsid w:val="0050416D"/>
    <w:rsid w:val="00504F80"/>
    <w:rsid w:val="00525541"/>
    <w:rsid w:val="00532CFE"/>
    <w:rsid w:val="005454A5"/>
    <w:rsid w:val="00552FD1"/>
    <w:rsid w:val="0055621E"/>
    <w:rsid w:val="005614F2"/>
    <w:rsid w:val="00574C7E"/>
    <w:rsid w:val="0057700E"/>
    <w:rsid w:val="0057771E"/>
    <w:rsid w:val="00583C3B"/>
    <w:rsid w:val="005930C7"/>
    <w:rsid w:val="005B215D"/>
    <w:rsid w:val="005C0EAE"/>
    <w:rsid w:val="005C542D"/>
    <w:rsid w:val="005D4019"/>
    <w:rsid w:val="005E3936"/>
    <w:rsid w:val="006224DB"/>
    <w:rsid w:val="00623A78"/>
    <w:rsid w:val="006303B8"/>
    <w:rsid w:val="00630EB5"/>
    <w:rsid w:val="00637D8D"/>
    <w:rsid w:val="00644E50"/>
    <w:rsid w:val="00661DCA"/>
    <w:rsid w:val="0067215B"/>
    <w:rsid w:val="00690722"/>
    <w:rsid w:val="00692393"/>
    <w:rsid w:val="00694BC1"/>
    <w:rsid w:val="00694BC6"/>
    <w:rsid w:val="006B1856"/>
    <w:rsid w:val="006D593B"/>
    <w:rsid w:val="006D6039"/>
    <w:rsid w:val="006E5DD2"/>
    <w:rsid w:val="007065E6"/>
    <w:rsid w:val="00732758"/>
    <w:rsid w:val="0078098D"/>
    <w:rsid w:val="0078256A"/>
    <w:rsid w:val="00790BBC"/>
    <w:rsid w:val="007E704A"/>
    <w:rsid w:val="007F2286"/>
    <w:rsid w:val="00804EE0"/>
    <w:rsid w:val="00810A4F"/>
    <w:rsid w:val="00817168"/>
    <w:rsid w:val="00817579"/>
    <w:rsid w:val="00832F6A"/>
    <w:rsid w:val="008B011A"/>
    <w:rsid w:val="008B384B"/>
    <w:rsid w:val="008C2D58"/>
    <w:rsid w:val="008C41A6"/>
    <w:rsid w:val="008E61FF"/>
    <w:rsid w:val="008F61BA"/>
    <w:rsid w:val="009039D6"/>
    <w:rsid w:val="00907533"/>
    <w:rsid w:val="00914E4B"/>
    <w:rsid w:val="009567EF"/>
    <w:rsid w:val="0098452D"/>
    <w:rsid w:val="00994B56"/>
    <w:rsid w:val="00996743"/>
    <w:rsid w:val="009A0DE6"/>
    <w:rsid w:val="009B53A7"/>
    <w:rsid w:val="009C4836"/>
    <w:rsid w:val="009D5A9B"/>
    <w:rsid w:val="009E3D8E"/>
    <w:rsid w:val="009F70E6"/>
    <w:rsid w:val="00A04886"/>
    <w:rsid w:val="00A17241"/>
    <w:rsid w:val="00A20793"/>
    <w:rsid w:val="00A22978"/>
    <w:rsid w:val="00A426CF"/>
    <w:rsid w:val="00A44F77"/>
    <w:rsid w:val="00A755BC"/>
    <w:rsid w:val="00A95BD3"/>
    <w:rsid w:val="00AA5BB3"/>
    <w:rsid w:val="00AD375F"/>
    <w:rsid w:val="00AE1BDD"/>
    <w:rsid w:val="00AE4EA6"/>
    <w:rsid w:val="00AE6DC8"/>
    <w:rsid w:val="00AF59A1"/>
    <w:rsid w:val="00B22187"/>
    <w:rsid w:val="00B26101"/>
    <w:rsid w:val="00B50DE4"/>
    <w:rsid w:val="00B91FA6"/>
    <w:rsid w:val="00BB39F7"/>
    <w:rsid w:val="00BC4876"/>
    <w:rsid w:val="00BD1491"/>
    <w:rsid w:val="00C02026"/>
    <w:rsid w:val="00C1271D"/>
    <w:rsid w:val="00C13B6F"/>
    <w:rsid w:val="00C253C4"/>
    <w:rsid w:val="00C335B9"/>
    <w:rsid w:val="00C56C95"/>
    <w:rsid w:val="00C64034"/>
    <w:rsid w:val="00C850DA"/>
    <w:rsid w:val="00CA271A"/>
    <w:rsid w:val="00CC3714"/>
    <w:rsid w:val="00CC7D3A"/>
    <w:rsid w:val="00D11046"/>
    <w:rsid w:val="00D12809"/>
    <w:rsid w:val="00D2458F"/>
    <w:rsid w:val="00D32270"/>
    <w:rsid w:val="00D328E3"/>
    <w:rsid w:val="00D60258"/>
    <w:rsid w:val="00D63124"/>
    <w:rsid w:val="00D648D7"/>
    <w:rsid w:val="00D76CB8"/>
    <w:rsid w:val="00D91849"/>
    <w:rsid w:val="00DA0ED6"/>
    <w:rsid w:val="00DA5DDE"/>
    <w:rsid w:val="00DB5BD0"/>
    <w:rsid w:val="00DC4E4E"/>
    <w:rsid w:val="00DC6B2F"/>
    <w:rsid w:val="00DD4714"/>
    <w:rsid w:val="00DE56DB"/>
    <w:rsid w:val="00E04904"/>
    <w:rsid w:val="00E171E3"/>
    <w:rsid w:val="00E86BCE"/>
    <w:rsid w:val="00E96A25"/>
    <w:rsid w:val="00EA511E"/>
    <w:rsid w:val="00EB4B25"/>
    <w:rsid w:val="00EC1F86"/>
    <w:rsid w:val="00ED5717"/>
    <w:rsid w:val="00EF2209"/>
    <w:rsid w:val="00EF30AA"/>
    <w:rsid w:val="00EF4C2B"/>
    <w:rsid w:val="00EF4CBD"/>
    <w:rsid w:val="00F050BE"/>
    <w:rsid w:val="00F33DEF"/>
    <w:rsid w:val="00F475A6"/>
    <w:rsid w:val="00F718EA"/>
    <w:rsid w:val="00FC185A"/>
    <w:rsid w:val="00FC2D6E"/>
    <w:rsid w:val="00FE16A9"/>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9697B"/>
  <w15:chartTrackingRefBased/>
  <w15:docId w15:val="{11C8A894-6CF3-4801-88D2-BF246A6E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BD6"/>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customStyle="1"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customStyle="1" w:styleId="profileuser-occupation">
    <w:name w:val="profile__user-occupation"/>
    <w:basedOn w:val="Normal"/>
    <w:rsid w:val="00574C7E"/>
    <w:pPr>
      <w:spacing w:before="100" w:beforeAutospacing="1" w:after="100" w:afterAutospacing="1" w:line="240" w:lineRule="auto"/>
      <w:jc w:val="left"/>
    </w:pPr>
    <w:rPr>
      <w:rFonts w:ascii="Times New Roman" w:eastAsia="Times New Roman" w:hAnsi="Times New Roman"/>
      <w:noProof w:val="0"/>
      <w:color w:val="auto"/>
      <w:sz w:val="24"/>
      <w:szCs w:val="24"/>
      <w:lang w:eastAsia="en-US"/>
    </w:rPr>
  </w:style>
  <w:style w:type="paragraph" w:customStyle="1" w:styleId="profileuser-location">
    <w:name w:val="profile__user-location"/>
    <w:basedOn w:val="Normal"/>
    <w:rsid w:val="00574C7E"/>
    <w:pPr>
      <w:spacing w:before="100" w:beforeAutospacing="1" w:after="100" w:afterAutospacing="1" w:line="240" w:lineRule="auto"/>
      <w:jc w:val="left"/>
    </w:pPr>
    <w:rPr>
      <w:rFonts w:ascii="Times New Roman" w:eastAsia="Times New Roman" w:hAnsi="Times New Roman"/>
      <w:noProof w:val="0"/>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218918">
      <w:bodyDiv w:val="1"/>
      <w:marLeft w:val="0"/>
      <w:marRight w:val="0"/>
      <w:marTop w:val="0"/>
      <w:marBottom w:val="0"/>
      <w:divBdr>
        <w:top w:val="none" w:sz="0" w:space="0" w:color="auto"/>
        <w:left w:val="none" w:sz="0" w:space="0" w:color="auto"/>
        <w:bottom w:val="none" w:sz="0" w:space="0" w:color="auto"/>
        <w:right w:val="none" w:sz="0" w:space="0" w:color="auto"/>
      </w:divBdr>
    </w:div>
    <w:div w:id="153815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rive.google.com/drive/folders/1DlL_Jttby-P7zZrVojRTiWxt7gSK-Q6f?usp=sharing" TargetMode="External"/><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kaggle.com/yersever/500-person-gender-height-weight-bodymassindex?select=500_Person_Gender_Height_Weight_Index.cs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researchgate.net/publication/269417406_Statistical_methods_for_body_mass_index_a_selective_review_of_the_literature"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google.com/search?q=BMI+calculation+pics+datascience+machine+learning&amp;tbm=isch&amp;ved=2ahUKEwi2i6fE9eHxAhULShoKHfXdAcsQ2-cCegQIABAA&amp;oq=BMI+calculation+pics+datascience+machine+learning&amp;gs_lcp=CgNpbWcQA1CjCliJc2D4dWgAcAB4AIABjwKIAfw1kgEEMi0yOZgBAKABAaoBC2d3cy13aXotaW1nwAEB&amp;sclient=img&amp;ei=F4LuYPajGYuUafW7h9gM&amp;bih=577&amp;biw=128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www.researchgate.net/publication/269417406_Statistical_methods_for_body_mass_index_a_selective_review_of_the_literature" TargetMode="External"/><Relationship Id="rId30" Type="http://schemas.openxmlformats.org/officeDocument/2006/relationships/hyperlink" Target="https://www.google.com/search?q=BMI+calculation+pics+datascience+machine+learning&amp;tbm=isch&amp;ved=2ahUKEwi2i6fE9eHxAhULShoKHfXdAcsQ2-cCegQIABAA&amp;oq=BMI+calculation+pics+datascience+machine+learning&amp;gs_lcp=CgNpbWcQA1CjCliJc2D4dWgAcAB4AIABjwKIAfw1kgEEMi0yOZgBAKABAaoBC2d3cy13aXotaW1nwAEB&amp;sclient=img&amp;ei=F4LuYPajGYuUafW7h9gM&amp;bih=577&amp;biw=1280"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ul\OneDrive\Desktop\New%20folder%20(2)\Data%20Science%20Research%20Paper\applsci-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5B65C-0368-4738-8655-668C68BAC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applsci-template (1).dot</Template>
  <TotalTime>37</TotalTime>
  <Pages>10</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Abdul Hannan</dc:creator>
  <cp:keywords/>
  <dc:description/>
  <cp:lastModifiedBy>Syed Shahroz Abbas</cp:lastModifiedBy>
  <cp:revision>11</cp:revision>
  <cp:lastPrinted>2021-07-16T16:58:00Z</cp:lastPrinted>
  <dcterms:created xsi:type="dcterms:W3CDTF">2021-07-16T16:51:00Z</dcterms:created>
  <dcterms:modified xsi:type="dcterms:W3CDTF">2021-07-16T17:30:00Z</dcterms:modified>
</cp:coreProperties>
</file>